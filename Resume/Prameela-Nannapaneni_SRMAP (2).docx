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18"/>
        <w:gridCol w:w="741"/>
        <w:gridCol w:w="6681"/>
      </w:tblGrid>
      <w:tr w:rsidR="001B2ABD" w14:paraId="4D717BE9" w14:textId="77777777" w:rsidTr="00B01274">
        <w:trPr>
          <w:trHeight w:val="13664"/>
        </w:trPr>
        <w:tc>
          <w:tcPr>
            <w:tcW w:w="3718" w:type="dxa"/>
          </w:tcPr>
          <w:p w14:paraId="664D0DA5" w14:textId="77777777" w:rsidR="00524E58" w:rsidRDefault="00B01274" w:rsidP="00CB0055">
            <w:pPr>
              <w:pStyle w:val="Heading3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B5FFCC8" wp14:editId="5C717413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D45231F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" strokecolor="#94b6d2 [3204]" strokeweight="5pt">
                      <v:fill r:id="rId9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  <w:p w14:paraId="29D83A0E" w14:textId="29BA2C95" w:rsidR="00036450" w:rsidRPr="00CB0055" w:rsidRDefault="00F73D13" w:rsidP="00CB0055">
            <w:pPr>
              <w:pStyle w:val="Heading3"/>
            </w:pPr>
            <w:r>
              <w:t>OBJECTIVE</w:t>
            </w:r>
          </w:p>
          <w:p w14:paraId="46D4F656" w14:textId="036D1E8F" w:rsidR="006C59AC" w:rsidRDefault="00F73D13" w:rsidP="009630C2">
            <w:pPr>
              <w:pStyle w:val="Text"/>
              <w:rPr>
                <w:sz w:val="18"/>
                <w:szCs w:val="18"/>
              </w:rPr>
            </w:pPr>
            <w:r w:rsidRPr="00F73D13">
              <w:rPr>
                <w:sz w:val="18"/>
                <w:szCs w:val="18"/>
              </w:rPr>
              <w:t xml:space="preserve">Find a position that will help me improve my </w:t>
            </w:r>
            <w:r w:rsidR="00B161BD">
              <w:rPr>
                <w:sz w:val="18"/>
                <w:szCs w:val="18"/>
              </w:rPr>
              <w:t>problem-solving</w:t>
            </w:r>
            <w:r w:rsidRPr="00F73D13">
              <w:rPr>
                <w:sz w:val="18"/>
                <w:szCs w:val="18"/>
              </w:rPr>
              <w:t>, communication</w:t>
            </w:r>
            <w:r w:rsidR="00B161BD">
              <w:rPr>
                <w:sz w:val="18"/>
                <w:szCs w:val="18"/>
              </w:rPr>
              <w:t>,</w:t>
            </w:r>
            <w:r w:rsidRPr="00F73D13">
              <w:rPr>
                <w:sz w:val="18"/>
                <w:szCs w:val="18"/>
              </w:rPr>
              <w:t xml:space="preserve"> and </w:t>
            </w:r>
            <w:r w:rsidR="00B161BD">
              <w:rPr>
                <w:sz w:val="18"/>
                <w:szCs w:val="18"/>
              </w:rPr>
              <w:t>teamwork</w:t>
            </w:r>
            <w:r w:rsidRPr="00F73D13">
              <w:rPr>
                <w:sz w:val="18"/>
                <w:szCs w:val="18"/>
              </w:rPr>
              <w:t xml:space="preserve"> skills. I want to implement my knowledge and skills in </w:t>
            </w:r>
            <w:r w:rsidR="00B161BD">
              <w:rPr>
                <w:sz w:val="18"/>
                <w:szCs w:val="18"/>
              </w:rPr>
              <w:t>real-world</w:t>
            </w:r>
            <w:r w:rsidRPr="00F73D13">
              <w:rPr>
                <w:sz w:val="18"/>
                <w:szCs w:val="18"/>
              </w:rPr>
              <w:t xml:space="preserve"> applications and learn new skills for my future.</w:t>
            </w:r>
          </w:p>
          <w:p w14:paraId="0C3A0ABA" w14:textId="77777777" w:rsidR="00524E58" w:rsidRPr="001E5975" w:rsidRDefault="00524E58" w:rsidP="009630C2">
            <w:pPr>
              <w:pStyle w:val="Text"/>
              <w:rPr>
                <w:sz w:val="18"/>
                <w:szCs w:val="18"/>
              </w:rPr>
            </w:pPr>
          </w:p>
          <w:p w14:paraId="27C9A1F6" w14:textId="37ECF419" w:rsidR="004D3011" w:rsidRPr="00CB0055" w:rsidRDefault="00521DF0" w:rsidP="00CB0055">
            <w:pPr>
              <w:pStyle w:val="Heading3"/>
            </w:pPr>
            <w:r>
              <w:t>Achievements &amp; certifications</w:t>
            </w:r>
          </w:p>
          <w:p w14:paraId="7CFD18B6" w14:textId="167D85F8" w:rsidR="00524E58" w:rsidRDefault="00524E58" w:rsidP="009630C2">
            <w:pPr>
              <w:pStyle w:val="ListParagraph"/>
              <w:numPr>
                <w:ilvl w:val="0"/>
                <w:numId w:val="4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Completed </w:t>
            </w:r>
            <w:hyperlink r:id="rId10" w:history="1">
              <w:r w:rsidRPr="00A024D3">
                <w:rPr>
                  <w:rStyle w:val="Hyperlink"/>
                  <w:b/>
                  <w:bCs/>
                  <w:noProof/>
                </w:rPr>
                <w:t>Python</w:t>
              </w:r>
            </w:hyperlink>
            <w:r>
              <w:rPr>
                <w:noProof/>
                <w:color w:val="000000" w:themeColor="text1"/>
              </w:rPr>
              <w:t xml:space="preserve"> certification course from Kaggle.</w:t>
            </w:r>
          </w:p>
          <w:p w14:paraId="766D7379" w14:textId="4AA67AB9" w:rsidR="00FF3F8E" w:rsidRDefault="00FF3F8E" w:rsidP="009630C2">
            <w:pPr>
              <w:pStyle w:val="ListParagraph"/>
              <w:numPr>
                <w:ilvl w:val="0"/>
                <w:numId w:val="4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Completed </w:t>
            </w:r>
            <w:hyperlink r:id="rId11" w:history="1">
              <w:r w:rsidRPr="00A024D3">
                <w:rPr>
                  <w:rStyle w:val="Hyperlink"/>
                  <w:b/>
                  <w:bCs/>
                  <w:noProof/>
                </w:rPr>
                <w:t>Python for Machine Learning</w:t>
              </w:r>
            </w:hyperlink>
            <w:r>
              <w:rPr>
                <w:noProof/>
                <w:color w:val="000000" w:themeColor="text1"/>
              </w:rPr>
              <w:t xml:space="preserve"> course from Great Learning.</w:t>
            </w:r>
          </w:p>
          <w:p w14:paraId="5E5DCF22" w14:textId="283BD226" w:rsidR="009630C2" w:rsidRPr="006C59AC" w:rsidRDefault="009630C2" w:rsidP="009630C2">
            <w:pPr>
              <w:pStyle w:val="ListParagraph"/>
              <w:numPr>
                <w:ilvl w:val="0"/>
                <w:numId w:val="4"/>
              </w:numPr>
              <w:rPr>
                <w:noProof/>
                <w:color w:val="000000" w:themeColor="text1"/>
              </w:rPr>
            </w:pPr>
            <w:r w:rsidRPr="006C59AC">
              <w:rPr>
                <w:noProof/>
                <w:color w:val="000000" w:themeColor="text1"/>
              </w:rPr>
              <w:t>Topper</w:t>
            </w:r>
            <w:r w:rsidRPr="006C59AC">
              <w:rPr>
                <w:b/>
                <w:bCs/>
                <w:noProof/>
                <w:color w:val="000000" w:themeColor="text1"/>
              </w:rPr>
              <w:t>(top 1%)</w:t>
            </w:r>
            <w:r w:rsidRPr="006C59AC">
              <w:rPr>
                <w:noProof/>
                <w:color w:val="000000" w:themeColor="text1"/>
              </w:rPr>
              <w:t xml:space="preserve"> in </w:t>
            </w:r>
            <w:hyperlink r:id="rId12" w:history="1">
              <w:r w:rsidRPr="00FE64DF">
                <w:rPr>
                  <w:rStyle w:val="Hyperlink"/>
                  <w:noProof/>
                </w:rPr>
                <w:t>Leadership and Team Effectiveness</w:t>
              </w:r>
            </w:hyperlink>
            <w:r w:rsidRPr="006C59AC">
              <w:rPr>
                <w:noProof/>
                <w:color w:val="000000" w:themeColor="text1"/>
              </w:rPr>
              <w:t xml:space="preserve">(NPTEL course) with </w:t>
            </w:r>
            <w:r>
              <w:rPr>
                <w:noProof/>
                <w:color w:val="000000" w:themeColor="text1"/>
              </w:rPr>
              <w:t xml:space="preserve">a </w:t>
            </w:r>
            <w:r w:rsidRPr="006C59AC">
              <w:rPr>
                <w:noProof/>
                <w:color w:val="000000" w:themeColor="text1"/>
              </w:rPr>
              <w:t>score of 81%.</w:t>
            </w:r>
          </w:p>
          <w:p w14:paraId="5046D8D5" w14:textId="5EE53EB1" w:rsidR="00EE55D8" w:rsidRPr="00EE55D8" w:rsidRDefault="009630C2" w:rsidP="00EE55D8">
            <w:pPr>
              <w:pStyle w:val="ListParagraph"/>
              <w:numPr>
                <w:ilvl w:val="0"/>
                <w:numId w:val="4"/>
              </w:numPr>
              <w:rPr>
                <w:noProof/>
                <w:color w:val="000000" w:themeColor="text1"/>
              </w:rPr>
            </w:pPr>
            <w:r w:rsidRPr="006C59AC">
              <w:rPr>
                <w:noProof/>
                <w:color w:val="000000" w:themeColor="text1"/>
              </w:rPr>
              <w:t>Achieved</w:t>
            </w:r>
            <w:r>
              <w:rPr>
                <w:noProof/>
                <w:color w:val="000000" w:themeColor="text1"/>
              </w:rPr>
              <w:t xml:space="preserve"> certifications for</w:t>
            </w:r>
            <w:r w:rsidRPr="006C59AC">
              <w:rPr>
                <w:noProof/>
                <w:color w:val="000000" w:themeColor="text1"/>
              </w:rPr>
              <w:t xml:space="preserve"> </w:t>
            </w:r>
            <w:hyperlink r:id="rId13" w:history="1">
              <w:r w:rsidRPr="002A0CF0">
                <w:rPr>
                  <w:rStyle w:val="Hyperlink"/>
                  <w:b/>
                  <w:bCs/>
                  <w:noProof/>
                </w:rPr>
                <w:t>Python</w:t>
              </w:r>
            </w:hyperlink>
            <w:r>
              <w:rPr>
                <w:noProof/>
                <w:color w:val="000000" w:themeColor="text1"/>
              </w:rPr>
              <w:t xml:space="preserve">, </w:t>
            </w:r>
            <w:hyperlink r:id="rId14" w:history="1">
              <w:r w:rsidRPr="005E2A07">
                <w:rPr>
                  <w:rStyle w:val="Hyperlink"/>
                  <w:b/>
                  <w:bCs/>
                  <w:noProof/>
                </w:rPr>
                <w:t>Java</w:t>
              </w:r>
            </w:hyperlink>
            <w:r>
              <w:rPr>
                <w:noProof/>
                <w:color w:val="000000" w:themeColor="text1"/>
              </w:rPr>
              <w:t xml:space="preserve">, </w:t>
            </w:r>
            <w:r>
              <w:rPr>
                <w:b/>
                <w:bCs/>
                <w:noProof/>
                <w:color w:val="000000" w:themeColor="text1"/>
              </w:rPr>
              <w:t>SQL</w:t>
            </w:r>
            <w:r w:rsidR="005E2A07">
              <w:rPr>
                <w:b/>
                <w:bCs/>
                <w:noProof/>
                <w:color w:val="000000" w:themeColor="text1"/>
              </w:rPr>
              <w:t>(</w:t>
            </w:r>
            <w:hyperlink r:id="rId15" w:history="1">
              <w:r w:rsidR="005E2A07" w:rsidRPr="005E2A07">
                <w:rPr>
                  <w:rStyle w:val="Hyperlink"/>
                  <w:b/>
                  <w:bCs/>
                  <w:noProof/>
                </w:rPr>
                <w:t>Basic</w:t>
              </w:r>
            </w:hyperlink>
            <w:r w:rsidR="005E2A07">
              <w:rPr>
                <w:b/>
                <w:bCs/>
                <w:noProof/>
                <w:color w:val="000000" w:themeColor="text1"/>
              </w:rPr>
              <w:t xml:space="preserve">, </w:t>
            </w:r>
            <w:hyperlink r:id="rId16" w:history="1">
              <w:r w:rsidR="005E2A07" w:rsidRPr="00226862">
                <w:rPr>
                  <w:rStyle w:val="Hyperlink"/>
                  <w:b/>
                  <w:bCs/>
                  <w:noProof/>
                </w:rPr>
                <w:t>Intermediate</w:t>
              </w:r>
            </w:hyperlink>
            <w:r w:rsidR="005E2A07">
              <w:rPr>
                <w:b/>
                <w:bCs/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and</w:t>
            </w:r>
            <w:r w:rsidRPr="006C59AC">
              <w:rPr>
                <w:noProof/>
                <w:color w:val="000000" w:themeColor="text1"/>
              </w:rPr>
              <w:t xml:space="preserve"> </w:t>
            </w:r>
            <w:r w:rsidRPr="006C59AC">
              <w:rPr>
                <w:b/>
                <w:bCs/>
                <w:noProof/>
                <w:color w:val="000000" w:themeColor="text1"/>
              </w:rPr>
              <w:t>Problem Solving</w:t>
            </w:r>
            <w:r w:rsidR="00FE64DF">
              <w:rPr>
                <w:b/>
                <w:bCs/>
                <w:noProof/>
                <w:color w:val="000000" w:themeColor="text1"/>
              </w:rPr>
              <w:t>(</w:t>
            </w:r>
            <w:hyperlink r:id="rId17" w:history="1">
              <w:r w:rsidR="00FE64DF" w:rsidRPr="00FE64DF">
                <w:rPr>
                  <w:rStyle w:val="Hyperlink"/>
                  <w:b/>
                  <w:bCs/>
                  <w:noProof/>
                </w:rPr>
                <w:t>Basic</w:t>
              </w:r>
            </w:hyperlink>
            <w:r w:rsidR="00FE64DF">
              <w:rPr>
                <w:b/>
                <w:bCs/>
                <w:noProof/>
                <w:color w:val="000000" w:themeColor="text1"/>
              </w:rPr>
              <w:t xml:space="preserve">, </w:t>
            </w:r>
            <w:hyperlink r:id="rId18" w:history="1">
              <w:r w:rsidR="00FE64DF" w:rsidRPr="00FE64DF">
                <w:rPr>
                  <w:rStyle w:val="Hyperlink"/>
                  <w:b/>
                  <w:bCs/>
                  <w:noProof/>
                </w:rPr>
                <w:t>Intermediate</w:t>
              </w:r>
            </w:hyperlink>
            <w:r w:rsidR="00FE64DF">
              <w:rPr>
                <w:b/>
                <w:bCs/>
                <w:noProof/>
                <w:color w:val="000000" w:themeColor="text1"/>
              </w:rPr>
              <w:t>)</w:t>
            </w:r>
            <w:r w:rsidRPr="006C59AC">
              <w:rPr>
                <w:noProof/>
                <w:color w:val="000000" w:themeColor="text1"/>
              </w:rPr>
              <w:t xml:space="preserve"> in Hacker rank.</w:t>
            </w:r>
          </w:p>
          <w:p w14:paraId="055564BE" w14:textId="77777777" w:rsidR="009630C2" w:rsidRPr="009630C2" w:rsidRDefault="009630C2" w:rsidP="009630C2">
            <w:pPr>
              <w:ind w:left="360"/>
              <w:rPr>
                <w:noProof/>
                <w:color w:val="000000" w:themeColor="text1"/>
              </w:rPr>
            </w:pPr>
          </w:p>
          <w:p w14:paraId="18E9B4BF" w14:textId="18C09736" w:rsidR="009630C2" w:rsidRPr="006A7EEB" w:rsidRDefault="005E2A07" w:rsidP="009630C2">
            <w:pPr>
              <w:pStyle w:val="Heading3"/>
            </w:pPr>
            <w:r>
              <w:t xml:space="preserve">CONTESTS &amp; </w:t>
            </w:r>
            <w:r w:rsidR="00EE55D8">
              <w:t>HACKATHON</w:t>
            </w:r>
            <w:r w:rsidR="00FF3F8E">
              <w:t>S</w:t>
            </w:r>
          </w:p>
          <w:p w14:paraId="6DB2BC0E" w14:textId="77777777" w:rsidR="00524E58" w:rsidRPr="005E2A07" w:rsidRDefault="00EE55D8" w:rsidP="00FF3F8E">
            <w:pPr>
              <w:pStyle w:val="ListParagraph"/>
              <w:numPr>
                <w:ilvl w:val="0"/>
                <w:numId w:val="6"/>
              </w:numPr>
            </w:pPr>
            <w:r>
              <w:rPr>
                <w:noProof/>
                <w:color w:val="000000" w:themeColor="text1"/>
              </w:rPr>
              <w:t xml:space="preserve">Participated in </w:t>
            </w:r>
            <w:hyperlink r:id="rId19" w:history="1">
              <w:r w:rsidRPr="00FE64DF">
                <w:rPr>
                  <w:rStyle w:val="Hyperlink"/>
                  <w:noProof/>
                </w:rPr>
                <w:t xml:space="preserve">Spark AR </w:t>
              </w:r>
              <w:r w:rsidR="00FE64DF" w:rsidRPr="00FE64DF">
                <w:rPr>
                  <w:rStyle w:val="Hyperlink"/>
                  <w:noProof/>
                </w:rPr>
                <w:t xml:space="preserve">Community </w:t>
              </w:r>
              <w:r w:rsidRPr="00FE64DF">
                <w:rPr>
                  <w:rStyle w:val="Hyperlink"/>
                  <w:noProof/>
                </w:rPr>
                <w:t>Hackathon</w:t>
              </w:r>
            </w:hyperlink>
            <w:r>
              <w:rPr>
                <w:noProof/>
                <w:color w:val="000000" w:themeColor="text1"/>
              </w:rPr>
              <w:t xml:space="preserve"> </w:t>
            </w:r>
            <w:r w:rsidR="00FE64DF">
              <w:rPr>
                <w:noProof/>
                <w:color w:val="000000" w:themeColor="text1"/>
              </w:rPr>
              <w:t>and submitted an AR effect.</w:t>
            </w:r>
          </w:p>
          <w:p w14:paraId="3CDD5E92" w14:textId="727ACCDE" w:rsidR="005E2A07" w:rsidRPr="004D3011" w:rsidRDefault="005E2A07" w:rsidP="00FF3F8E">
            <w:pPr>
              <w:pStyle w:val="ListParagraph"/>
              <w:numPr>
                <w:ilvl w:val="0"/>
                <w:numId w:val="6"/>
              </w:numPr>
            </w:pPr>
            <w:r>
              <w:rPr>
                <w:noProof/>
                <w:color w:val="000000" w:themeColor="text1"/>
              </w:rPr>
              <w:t xml:space="preserve">Participated in Global Programming Contest, </w:t>
            </w:r>
            <w:hyperlink r:id="rId20" w:history="1">
              <w:r w:rsidRPr="005E2A07">
                <w:rPr>
                  <w:rStyle w:val="Hyperlink"/>
                  <w:noProof/>
                </w:rPr>
                <w:t>Codechef Snackdown</w:t>
              </w:r>
            </w:hyperlink>
            <w:r>
              <w:rPr>
                <w:noProof/>
                <w:color w:val="000000" w:themeColor="text1"/>
              </w:rPr>
              <w:t>.</w:t>
            </w:r>
          </w:p>
        </w:tc>
        <w:tc>
          <w:tcPr>
            <w:tcW w:w="741" w:type="dxa"/>
          </w:tcPr>
          <w:p w14:paraId="1381DA7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81" w:type="dxa"/>
          </w:tcPr>
          <w:p w14:paraId="5B65E209" w14:textId="77777777" w:rsidR="00B01274" w:rsidRPr="00B01274" w:rsidRDefault="00B01274" w:rsidP="00B01274">
            <w:pPr>
              <w:pStyle w:val="Title"/>
              <w:rPr>
                <w:b/>
                <w:bCs/>
                <w:sz w:val="48"/>
                <w:szCs w:val="48"/>
              </w:rPr>
            </w:pPr>
            <w:r w:rsidRPr="00B01274">
              <w:rPr>
                <w:b/>
                <w:bCs/>
                <w:sz w:val="48"/>
                <w:szCs w:val="48"/>
              </w:rPr>
              <w:t>Prameela Nannapaneni</w:t>
            </w:r>
          </w:p>
          <w:p w14:paraId="1EBDCD17" w14:textId="77777777" w:rsidR="00B01274" w:rsidRDefault="00B01274" w:rsidP="00B01274">
            <w:pPr>
              <w:pStyle w:val="NoSpacing"/>
              <w:rPr>
                <w:rStyle w:val="Heading1Char"/>
                <w:sz w:val="20"/>
                <w:szCs w:val="20"/>
              </w:rPr>
            </w:pPr>
          </w:p>
          <w:p w14:paraId="6E9D68D4" w14:textId="4AD5C8AC" w:rsidR="00B01274" w:rsidRPr="005B0253" w:rsidRDefault="00B01274" w:rsidP="00B01274">
            <w:pPr>
              <w:pStyle w:val="NoSpacing"/>
              <w:rPr>
                <w:color w:val="B85A22" w:themeColor="accent2" w:themeShade="BF"/>
                <w:u w:val="single"/>
              </w:rPr>
            </w:pPr>
            <w:r w:rsidRPr="00521DF0">
              <w:rPr>
                <w:rStyle w:val="Heading1Char"/>
                <w:sz w:val="20"/>
                <w:szCs w:val="20"/>
              </w:rPr>
              <w:t>PHONE:</w:t>
            </w:r>
            <w:r w:rsidRPr="00822E33">
              <w:rPr>
                <w:sz w:val="20"/>
                <w:szCs w:val="20"/>
              </w:rPr>
              <w:t xml:space="preserve"> </w:t>
            </w:r>
            <w:r>
              <w:t>+91 9398845922</w:t>
            </w:r>
            <w:r w:rsidR="005B0253">
              <w:t xml:space="preserve">   </w:t>
            </w:r>
            <w:r w:rsidR="00226862">
              <w:t xml:space="preserve">  </w:t>
            </w:r>
            <w:hyperlink r:id="rId21" w:history="1">
              <w:r w:rsidR="005B0253" w:rsidRPr="005B0253">
                <w:rPr>
                  <w:rStyle w:val="Hyperlink"/>
                  <w:rFonts w:asciiTheme="majorHAnsi" w:eastAsiaTheme="majorEastAsia" w:hAnsiTheme="majorHAnsi" w:cstheme="majorBidi"/>
                  <w:sz w:val="20"/>
                  <w:szCs w:val="20"/>
                </w:rPr>
                <w:t>LINKEDIN</w:t>
              </w:r>
            </w:hyperlink>
            <w:r w:rsidR="005B0253">
              <w:rPr>
                <w:rStyle w:val="Heading1Char"/>
                <w:sz w:val="20"/>
                <w:szCs w:val="20"/>
              </w:rPr>
              <w:t xml:space="preserve">  </w:t>
            </w:r>
            <w:r w:rsidR="00226862">
              <w:rPr>
                <w:rStyle w:val="Heading1Char"/>
                <w:sz w:val="20"/>
                <w:szCs w:val="20"/>
              </w:rPr>
              <w:t xml:space="preserve">  </w:t>
            </w:r>
            <w:r w:rsidR="005B0253">
              <w:rPr>
                <w:rStyle w:val="Heading1Char"/>
                <w:sz w:val="20"/>
                <w:szCs w:val="20"/>
              </w:rPr>
              <w:t xml:space="preserve"> </w:t>
            </w:r>
            <w:hyperlink r:id="rId22" w:history="1">
              <w:r w:rsidR="00226862" w:rsidRPr="00226862">
                <w:rPr>
                  <w:rStyle w:val="Hyperlink"/>
                  <w:rFonts w:asciiTheme="majorHAnsi" w:eastAsiaTheme="majorEastAsia" w:hAnsiTheme="majorHAnsi" w:cstheme="majorBidi"/>
                  <w:sz w:val="20"/>
                  <w:szCs w:val="20"/>
                </w:rPr>
                <w:t>GITHUB</w:t>
              </w:r>
            </w:hyperlink>
          </w:p>
          <w:p w14:paraId="0B600922" w14:textId="620DE62A" w:rsidR="00B01274" w:rsidRDefault="00B01274" w:rsidP="00B01274">
            <w:pPr>
              <w:pStyle w:val="NoSpacing"/>
              <w:rPr>
                <w:rStyle w:val="Hyperlink"/>
                <w:sz w:val="20"/>
                <w:szCs w:val="20"/>
              </w:rPr>
            </w:pPr>
            <w:r w:rsidRPr="00521DF0">
              <w:rPr>
                <w:rStyle w:val="Heading1Char"/>
                <w:sz w:val="20"/>
                <w:szCs w:val="20"/>
              </w:rPr>
              <w:t>EMAIL:</w:t>
            </w:r>
            <w:r>
              <w:rPr>
                <w:sz w:val="20"/>
                <w:szCs w:val="20"/>
              </w:rPr>
              <w:t xml:space="preserve"> </w:t>
            </w:r>
            <w:hyperlink r:id="rId23" w:history="1">
              <w:r w:rsidRPr="00521DF0">
                <w:rPr>
                  <w:rStyle w:val="Hyperlink"/>
                  <w:sz w:val="20"/>
                  <w:szCs w:val="20"/>
                </w:rPr>
                <w:t>prameela_nannapaneni@srmap.edu.in</w:t>
              </w:r>
            </w:hyperlink>
          </w:p>
          <w:p w14:paraId="4A43BB0A" w14:textId="77777777" w:rsidR="005B0253" w:rsidRPr="005B0253" w:rsidRDefault="005B0253" w:rsidP="00B01274">
            <w:pPr>
              <w:pStyle w:val="NoSpacing"/>
              <w:rPr>
                <w:sz w:val="20"/>
                <w:szCs w:val="20"/>
              </w:rPr>
            </w:pPr>
          </w:p>
          <w:p w14:paraId="77A5B487" w14:textId="77BE731C" w:rsidR="001B2ABD" w:rsidRPr="00B01274" w:rsidRDefault="00521DF0" w:rsidP="00036450">
            <w:pPr>
              <w:pStyle w:val="Heading2"/>
              <w:rPr>
                <w:color w:val="0070C0"/>
                <w:sz w:val="28"/>
                <w:szCs w:val="28"/>
              </w:rPr>
            </w:pPr>
            <w:r w:rsidRPr="00B01274">
              <w:rPr>
                <w:color w:val="0070C0"/>
                <w:sz w:val="28"/>
                <w:szCs w:val="28"/>
              </w:rPr>
              <w:t>Internship</w:t>
            </w:r>
          </w:p>
          <w:p w14:paraId="57BA770E" w14:textId="6BC080DF" w:rsidR="00521DF0" w:rsidRPr="00521DF0" w:rsidRDefault="00000000" w:rsidP="00EE55D8">
            <w:pPr>
              <w:rPr>
                <w:noProof/>
                <w:color w:val="000000" w:themeColor="text1"/>
                <w:sz w:val="20"/>
                <w:szCs w:val="20"/>
              </w:rPr>
            </w:pPr>
            <w:hyperlink r:id="rId24" w:history="1">
              <w:r w:rsidR="00FE64DF" w:rsidRPr="00FE64DF">
                <w:rPr>
                  <w:rStyle w:val="Hyperlink"/>
                  <w:b/>
                  <w:bCs/>
                  <w:noProof/>
                  <w:sz w:val="20"/>
                  <w:szCs w:val="20"/>
                </w:rPr>
                <w:t>Salesforce Developer Intern</w:t>
              </w:r>
            </w:hyperlink>
            <w:r w:rsidR="00FE64DF"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                                </w:t>
            </w:r>
            <w:r w:rsidR="00BC7236"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         </w:t>
            </w:r>
            <w:r w:rsidR="00521DF0" w:rsidRPr="00521DF0">
              <w:rPr>
                <w:b/>
                <w:bCs/>
                <w:noProof/>
                <w:color w:val="000000" w:themeColor="text1"/>
                <w:sz w:val="20"/>
                <w:szCs w:val="20"/>
              </w:rPr>
              <w:t>Jun</w:t>
            </w:r>
            <w:r w:rsidR="00BC7236"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521DF0" w:rsidRPr="00521DF0">
              <w:rPr>
                <w:b/>
                <w:bCs/>
                <w:noProof/>
                <w:color w:val="000000" w:themeColor="text1"/>
                <w:sz w:val="20"/>
                <w:szCs w:val="20"/>
              </w:rPr>
              <w:t>– Aug 2022</w:t>
            </w:r>
            <w:r w:rsidR="00521DF0"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  </w:t>
            </w:r>
          </w:p>
          <w:p w14:paraId="27762DED" w14:textId="77777777" w:rsidR="00521DF0" w:rsidRPr="0061021B" w:rsidRDefault="00521DF0" w:rsidP="0061021B">
            <w:pPr>
              <w:pStyle w:val="ListParagraph"/>
              <w:numPr>
                <w:ilvl w:val="0"/>
                <w:numId w:val="10"/>
              </w:numPr>
              <w:rPr>
                <w:noProof/>
                <w:color w:val="000000" w:themeColor="text1"/>
                <w:sz w:val="20"/>
                <w:szCs w:val="20"/>
              </w:rPr>
            </w:pPr>
            <w:r w:rsidRPr="0061021B">
              <w:rPr>
                <w:noProof/>
                <w:color w:val="000000" w:themeColor="text1"/>
                <w:sz w:val="20"/>
                <w:szCs w:val="20"/>
              </w:rPr>
              <w:t>Learnt the fundamentals of the salesforce platform.</w:t>
            </w:r>
          </w:p>
          <w:p w14:paraId="7BCCAEC4" w14:textId="77777777" w:rsidR="00521DF0" w:rsidRPr="0061021B" w:rsidRDefault="00521DF0" w:rsidP="0061021B">
            <w:pPr>
              <w:pStyle w:val="ListParagraph"/>
              <w:numPr>
                <w:ilvl w:val="0"/>
                <w:numId w:val="10"/>
              </w:numPr>
              <w:rPr>
                <w:noProof/>
                <w:color w:val="000000" w:themeColor="text1"/>
                <w:sz w:val="20"/>
                <w:szCs w:val="20"/>
              </w:rPr>
            </w:pPr>
            <w:r w:rsidRPr="0061021B">
              <w:rPr>
                <w:noProof/>
                <w:color w:val="000000" w:themeColor="text1"/>
                <w:sz w:val="20"/>
                <w:szCs w:val="20"/>
              </w:rPr>
              <w:t>Customized the platform for businesses using apex code.</w:t>
            </w:r>
          </w:p>
          <w:p w14:paraId="765994F4" w14:textId="77777777" w:rsidR="00521DF0" w:rsidRPr="0061021B" w:rsidRDefault="00521DF0" w:rsidP="0061021B">
            <w:pPr>
              <w:pStyle w:val="ListParagraph"/>
              <w:numPr>
                <w:ilvl w:val="0"/>
                <w:numId w:val="9"/>
              </w:numPr>
              <w:rPr>
                <w:noProof/>
                <w:color w:val="000000" w:themeColor="text1"/>
                <w:sz w:val="20"/>
                <w:szCs w:val="20"/>
              </w:rPr>
            </w:pPr>
            <w:r w:rsidRPr="0061021B">
              <w:rPr>
                <w:noProof/>
                <w:color w:val="000000" w:themeColor="text1"/>
                <w:sz w:val="20"/>
                <w:szCs w:val="20"/>
              </w:rPr>
              <w:t>Automated the customized platform for ease of use.</w:t>
            </w:r>
          </w:p>
          <w:p w14:paraId="0711A20D" w14:textId="65B4494D" w:rsidR="00407852" w:rsidRPr="00407852" w:rsidRDefault="00407852" w:rsidP="00521DF0">
            <w:pPr>
              <w:pStyle w:val="Heading4"/>
              <w:rPr>
                <w:sz w:val="20"/>
                <w:szCs w:val="20"/>
              </w:rPr>
            </w:pPr>
          </w:p>
          <w:p w14:paraId="39F9788C" w14:textId="424E405D" w:rsidR="00036450" w:rsidRPr="00B01274" w:rsidRDefault="00822E33" w:rsidP="00036450">
            <w:pPr>
              <w:pStyle w:val="Heading2"/>
              <w:rPr>
                <w:color w:val="0070C0"/>
                <w:sz w:val="28"/>
                <w:szCs w:val="28"/>
              </w:rPr>
            </w:pPr>
            <w:r w:rsidRPr="00B01274">
              <w:rPr>
                <w:color w:val="0070C0"/>
                <w:sz w:val="28"/>
                <w:szCs w:val="28"/>
              </w:rPr>
              <w:t>Projects</w:t>
            </w:r>
          </w:p>
          <w:p w14:paraId="0FFA8744" w14:textId="43E6FE0A" w:rsidR="009B0137" w:rsidRDefault="009B0137" w:rsidP="00B359E4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Subject Allocation to Faculty using </w:t>
            </w:r>
            <w:r w:rsidR="00EE55D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S</w:t>
            </w:r>
            <w:r w:rsidR="00EE55D8">
              <w:rPr>
                <w:sz w:val="20"/>
                <w:szCs w:val="20"/>
              </w:rPr>
              <w:t xml:space="preserve">P                                                  </w:t>
            </w:r>
          </w:p>
          <w:p w14:paraId="4AE4469A" w14:textId="5F51EFFF" w:rsidR="009B0137" w:rsidRDefault="009B0137" w:rsidP="009B01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 subjects to faculty based on </w:t>
            </w:r>
            <w:r w:rsidR="00DA24F5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course preferences of faculty and given constraints. </w:t>
            </w:r>
          </w:p>
          <w:p w14:paraId="657104F7" w14:textId="77777777" w:rsidR="009630C2" w:rsidRPr="009B0137" w:rsidRDefault="009630C2" w:rsidP="009B0137">
            <w:pPr>
              <w:rPr>
                <w:sz w:val="20"/>
                <w:szCs w:val="20"/>
              </w:rPr>
            </w:pPr>
          </w:p>
          <w:p w14:paraId="58138F78" w14:textId="1F4477F6" w:rsidR="004D3011" w:rsidRPr="00407852" w:rsidRDefault="00DA24F5" w:rsidP="00B359E4">
            <w:pPr>
              <w:pStyle w:val="Heading4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Spam filtering</w:t>
            </w:r>
          </w:p>
          <w:p w14:paraId="7B308500" w14:textId="3BD8772F" w:rsidR="004D3011" w:rsidRDefault="00DA24F5" w:rsidP="007F5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Separating mails </w:t>
            </w:r>
            <w:r w:rsidR="00981783">
              <w:rPr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 inbox into spam and non-spam mails using naive bayes technique.</w:t>
            </w:r>
          </w:p>
          <w:p w14:paraId="7A611EC9" w14:textId="77777777" w:rsidR="009630C2" w:rsidRDefault="009630C2" w:rsidP="007F552B">
            <w:pPr>
              <w:rPr>
                <w:sz w:val="20"/>
                <w:szCs w:val="20"/>
              </w:rPr>
            </w:pPr>
          </w:p>
          <w:p w14:paraId="624148C3" w14:textId="50CAE8C2" w:rsidR="00AA2FA9" w:rsidRPr="00407852" w:rsidRDefault="00294B6A" w:rsidP="00AA2FA9">
            <w:pPr>
              <w:pStyle w:val="Heading4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Crop yield prediction using LSTM </w:t>
            </w:r>
          </w:p>
          <w:p w14:paraId="0336A414" w14:textId="183DA72C" w:rsidR="00AA2FA9" w:rsidRDefault="00294B6A" w:rsidP="007F5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previous years yield data to find a pattern and predict coming years yield with the help of LSTM method</w:t>
            </w:r>
            <w:r w:rsidR="00AA2FA9">
              <w:rPr>
                <w:sz w:val="20"/>
                <w:szCs w:val="20"/>
              </w:rPr>
              <w:t>.</w:t>
            </w:r>
          </w:p>
          <w:p w14:paraId="1042F68A" w14:textId="73F8BE68" w:rsidR="00FC373A" w:rsidRDefault="00FC373A" w:rsidP="007F552B">
            <w:pPr>
              <w:rPr>
                <w:sz w:val="20"/>
                <w:szCs w:val="20"/>
              </w:rPr>
            </w:pPr>
          </w:p>
          <w:p w14:paraId="26968C42" w14:textId="7EFE2626" w:rsidR="00FC373A" w:rsidRPr="00407852" w:rsidRDefault="00FC373A" w:rsidP="00FC373A">
            <w:pPr>
              <w:pStyle w:val="Heading4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Stopwatch using decoders </w:t>
            </w:r>
          </w:p>
          <w:p w14:paraId="28AD976A" w14:textId="06A83E59" w:rsidR="00FC373A" w:rsidRPr="007F552B" w:rsidRDefault="00FC373A" w:rsidP="007F5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counter using 6 segment decoder and 9 segment decoder that can work both as a stopwatch and timer.</w:t>
            </w:r>
          </w:p>
          <w:p w14:paraId="2BA199AA" w14:textId="77777777" w:rsidR="006C59AC" w:rsidRDefault="006C59AC" w:rsidP="004D3011"/>
          <w:p w14:paraId="2179A91B" w14:textId="01DCDDE1" w:rsidR="00BD0FFB" w:rsidRPr="00B01274" w:rsidRDefault="009630C2" w:rsidP="00BD0FFB">
            <w:pPr>
              <w:pStyle w:val="Heading2"/>
              <w:rPr>
                <w:color w:val="0070C0"/>
                <w:sz w:val="28"/>
                <w:szCs w:val="28"/>
              </w:rPr>
            </w:pPr>
            <w:r w:rsidRPr="00B01274">
              <w:rPr>
                <w:color w:val="0070C0"/>
                <w:sz w:val="28"/>
                <w:szCs w:val="28"/>
              </w:rPr>
              <w:t>SKILLS</w:t>
            </w:r>
          </w:p>
          <w:p w14:paraId="7203B790" w14:textId="77777777" w:rsidR="009630C2" w:rsidRDefault="009630C2" w:rsidP="009630C2">
            <w:pPr>
              <w:pStyle w:val="ListParagraph"/>
              <w:numPr>
                <w:ilvl w:val="0"/>
                <w:numId w:val="4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Programming Languages: C, C++, Java, Python</w:t>
            </w:r>
          </w:p>
          <w:p w14:paraId="13A5FCC9" w14:textId="024FDBFE" w:rsidR="009630C2" w:rsidRDefault="009630C2" w:rsidP="009630C2">
            <w:pPr>
              <w:pStyle w:val="ListParagraph"/>
              <w:numPr>
                <w:ilvl w:val="0"/>
                <w:numId w:val="4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SQL</w:t>
            </w:r>
          </w:p>
          <w:p w14:paraId="4CB755AC" w14:textId="7D3BE945" w:rsidR="00FF3F8E" w:rsidRPr="00D2648C" w:rsidRDefault="00FF3F8E" w:rsidP="009630C2">
            <w:pPr>
              <w:pStyle w:val="ListParagraph"/>
              <w:numPr>
                <w:ilvl w:val="0"/>
                <w:numId w:val="4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HTML</w:t>
            </w:r>
          </w:p>
          <w:p w14:paraId="61DF6D08" w14:textId="77777777" w:rsidR="009630C2" w:rsidRDefault="009630C2" w:rsidP="009630C2">
            <w:pPr>
              <w:pStyle w:val="ListParagraph"/>
              <w:numPr>
                <w:ilvl w:val="0"/>
                <w:numId w:val="4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Competitive Programming</w:t>
            </w:r>
          </w:p>
          <w:p w14:paraId="5366A6B8" w14:textId="77777777" w:rsidR="009630C2" w:rsidRDefault="009630C2" w:rsidP="009630C2">
            <w:pPr>
              <w:pStyle w:val="ListParagraph"/>
              <w:numPr>
                <w:ilvl w:val="0"/>
                <w:numId w:val="4"/>
              </w:num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Aptitude and Problem Solving</w:t>
            </w:r>
          </w:p>
          <w:p w14:paraId="595C686D" w14:textId="6ADAE9D6" w:rsidR="009630C2" w:rsidRDefault="009630C2" w:rsidP="009630C2">
            <w:pPr>
              <w:pStyle w:val="Heading4"/>
              <w:numPr>
                <w:ilvl w:val="0"/>
                <w:numId w:val="4"/>
              </w:numPr>
              <w:rPr>
                <w:b w:val="0"/>
                <w:bCs/>
                <w:sz w:val="20"/>
                <w:szCs w:val="20"/>
              </w:rPr>
            </w:pPr>
            <w:r w:rsidRPr="009630C2">
              <w:rPr>
                <w:b w:val="0"/>
                <w:bCs/>
                <w:noProof/>
                <w:color w:val="000000" w:themeColor="text1"/>
              </w:rPr>
              <w:t>Data Structures</w:t>
            </w:r>
            <w:r w:rsidRPr="009630C2">
              <w:rPr>
                <w:b w:val="0"/>
                <w:bCs/>
                <w:sz w:val="20"/>
                <w:szCs w:val="20"/>
              </w:rPr>
              <w:t xml:space="preserve"> </w:t>
            </w:r>
          </w:p>
          <w:p w14:paraId="6B49AFE6" w14:textId="77777777" w:rsidR="00B01274" w:rsidRPr="00B01274" w:rsidRDefault="00B01274" w:rsidP="00B01274"/>
          <w:p w14:paraId="39427E92" w14:textId="2B537E26" w:rsidR="00310011" w:rsidRPr="00B01274" w:rsidRDefault="009630C2" w:rsidP="00310011">
            <w:pPr>
              <w:pStyle w:val="Heading2"/>
              <w:rPr>
                <w:color w:val="0070C0"/>
                <w:sz w:val="28"/>
                <w:szCs w:val="28"/>
              </w:rPr>
            </w:pPr>
            <w:r w:rsidRPr="00B01274">
              <w:rPr>
                <w:color w:val="0070C0"/>
                <w:sz w:val="28"/>
                <w:szCs w:val="28"/>
              </w:rPr>
              <w:t>EDUCATION</w:t>
            </w:r>
          </w:p>
          <w:p w14:paraId="7C19E426" w14:textId="77777777" w:rsidR="009630C2" w:rsidRPr="00407852" w:rsidRDefault="009630C2" w:rsidP="009630C2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407852">
              <w:rPr>
                <w:sz w:val="20"/>
                <w:szCs w:val="20"/>
              </w:rPr>
              <w:t xml:space="preserve">RM University, AP </w:t>
            </w:r>
            <w:r>
              <w:rPr>
                <w:sz w:val="20"/>
                <w:szCs w:val="20"/>
              </w:rPr>
              <w:t xml:space="preserve">                                                        </w:t>
            </w:r>
            <w:r w:rsidRPr="00407852">
              <w:rPr>
                <w:sz w:val="20"/>
                <w:szCs w:val="20"/>
              </w:rPr>
              <w:t xml:space="preserve">2020 – present </w:t>
            </w:r>
          </w:p>
          <w:p w14:paraId="08528855" w14:textId="77777777" w:rsidR="009630C2" w:rsidRPr="00407852" w:rsidRDefault="009630C2" w:rsidP="009630C2">
            <w:pPr>
              <w:pStyle w:val="Heading4"/>
              <w:rPr>
                <w:sz w:val="20"/>
                <w:szCs w:val="20"/>
              </w:rPr>
            </w:pPr>
            <w:proofErr w:type="spellStart"/>
            <w:proofErr w:type="gramStart"/>
            <w:r w:rsidRPr="00407852">
              <w:rPr>
                <w:b w:val="0"/>
                <w:bCs/>
                <w:sz w:val="20"/>
                <w:szCs w:val="20"/>
              </w:rPr>
              <w:t>B.Tech</w:t>
            </w:r>
            <w:proofErr w:type="spellEnd"/>
            <w:proofErr w:type="gramEnd"/>
            <w:r w:rsidRPr="00407852">
              <w:rPr>
                <w:b w:val="0"/>
                <w:bCs/>
                <w:sz w:val="20"/>
                <w:szCs w:val="20"/>
              </w:rPr>
              <w:t xml:space="preserve"> – Computer Science Engineering</w:t>
            </w:r>
          </w:p>
          <w:p w14:paraId="6144E88A" w14:textId="77777777" w:rsidR="009630C2" w:rsidRPr="00407852" w:rsidRDefault="009630C2" w:rsidP="009630C2">
            <w:pPr>
              <w:rPr>
                <w:sz w:val="20"/>
                <w:szCs w:val="20"/>
              </w:rPr>
            </w:pPr>
            <w:r w:rsidRPr="00407852">
              <w:rPr>
                <w:sz w:val="20"/>
                <w:szCs w:val="20"/>
              </w:rPr>
              <w:t xml:space="preserve">CGPA: </w:t>
            </w:r>
            <w:r>
              <w:rPr>
                <w:sz w:val="20"/>
                <w:szCs w:val="20"/>
              </w:rPr>
              <w:t>9</w:t>
            </w:r>
            <w:r w:rsidRPr="0040785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  <w:r w:rsidRPr="00407852">
              <w:rPr>
                <w:sz w:val="20"/>
                <w:szCs w:val="20"/>
              </w:rPr>
              <w:t xml:space="preserve">/10 – At the end of </w:t>
            </w:r>
            <w:r>
              <w:rPr>
                <w:sz w:val="20"/>
                <w:szCs w:val="20"/>
              </w:rPr>
              <w:t>the fif</w:t>
            </w:r>
            <w:r w:rsidRPr="00407852">
              <w:rPr>
                <w:sz w:val="20"/>
                <w:szCs w:val="20"/>
              </w:rPr>
              <w:t>th semester</w:t>
            </w:r>
          </w:p>
          <w:p w14:paraId="2B99D0CC" w14:textId="2C6A31D1" w:rsidR="009630C2" w:rsidRPr="00407852" w:rsidRDefault="009630C2" w:rsidP="009630C2">
            <w:pPr>
              <w:pStyle w:val="Heading4"/>
              <w:rPr>
                <w:sz w:val="20"/>
                <w:szCs w:val="20"/>
              </w:rPr>
            </w:pPr>
            <w:r w:rsidRPr="00407852">
              <w:rPr>
                <w:sz w:val="20"/>
                <w:szCs w:val="20"/>
              </w:rPr>
              <w:t xml:space="preserve">Sri Chaitanya Junior College </w:t>
            </w:r>
            <w:r>
              <w:rPr>
                <w:sz w:val="20"/>
                <w:szCs w:val="20"/>
              </w:rPr>
              <w:t xml:space="preserve">                                             </w:t>
            </w:r>
            <w:r w:rsidR="005223F3">
              <w:rPr>
                <w:sz w:val="20"/>
                <w:szCs w:val="20"/>
              </w:rPr>
              <w:t xml:space="preserve">    2018 - </w:t>
            </w:r>
            <w:r w:rsidRPr="00407852">
              <w:rPr>
                <w:sz w:val="20"/>
                <w:szCs w:val="20"/>
              </w:rPr>
              <w:t>20</w:t>
            </w:r>
          </w:p>
          <w:p w14:paraId="46EBF3B5" w14:textId="77777777" w:rsidR="009630C2" w:rsidRPr="00407852" w:rsidRDefault="009630C2" w:rsidP="009630C2">
            <w:pPr>
              <w:rPr>
                <w:sz w:val="20"/>
                <w:szCs w:val="20"/>
              </w:rPr>
            </w:pPr>
            <w:r w:rsidRPr="00407852">
              <w:rPr>
                <w:sz w:val="20"/>
                <w:szCs w:val="20"/>
              </w:rPr>
              <w:t xml:space="preserve">Class XII           </w:t>
            </w:r>
          </w:p>
          <w:p w14:paraId="64F1392C" w14:textId="62361320" w:rsidR="009630C2" w:rsidRPr="00407852" w:rsidRDefault="009630C2" w:rsidP="009630C2">
            <w:pPr>
              <w:rPr>
                <w:sz w:val="20"/>
                <w:szCs w:val="20"/>
              </w:rPr>
            </w:pPr>
            <w:r w:rsidRPr="00407852">
              <w:rPr>
                <w:sz w:val="20"/>
                <w:szCs w:val="20"/>
              </w:rPr>
              <w:t>GPA: 9</w:t>
            </w:r>
            <w:r w:rsidR="00EE55D8">
              <w:rPr>
                <w:sz w:val="20"/>
                <w:szCs w:val="20"/>
              </w:rPr>
              <w:t>44</w:t>
            </w:r>
            <w:r w:rsidRPr="00407852">
              <w:rPr>
                <w:sz w:val="20"/>
                <w:szCs w:val="20"/>
              </w:rPr>
              <w:t>/10</w:t>
            </w:r>
            <w:r w:rsidR="00EE55D8">
              <w:rPr>
                <w:sz w:val="20"/>
                <w:szCs w:val="20"/>
              </w:rPr>
              <w:t>00</w:t>
            </w:r>
          </w:p>
          <w:p w14:paraId="152B45B2" w14:textId="460060AB" w:rsidR="009630C2" w:rsidRPr="00407852" w:rsidRDefault="009630C2" w:rsidP="009630C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07852">
              <w:rPr>
                <w:b/>
                <w:bCs/>
                <w:sz w:val="20"/>
                <w:szCs w:val="20"/>
              </w:rPr>
              <w:t>Natco</w:t>
            </w:r>
            <w:proofErr w:type="spellEnd"/>
            <w:r w:rsidRPr="00407852">
              <w:rPr>
                <w:b/>
                <w:bCs/>
                <w:sz w:val="20"/>
                <w:szCs w:val="20"/>
              </w:rPr>
              <w:t xml:space="preserve"> School of Learning 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</w:t>
            </w:r>
            <w:r w:rsidRPr="00407852">
              <w:rPr>
                <w:b/>
                <w:bCs/>
                <w:sz w:val="20"/>
                <w:szCs w:val="20"/>
              </w:rPr>
              <w:t>201</w:t>
            </w:r>
            <w:r w:rsidR="005223F3">
              <w:rPr>
                <w:b/>
                <w:bCs/>
                <w:sz w:val="20"/>
                <w:szCs w:val="20"/>
              </w:rPr>
              <w:t>7 - 18</w:t>
            </w:r>
          </w:p>
          <w:p w14:paraId="381D890B" w14:textId="77777777" w:rsidR="009630C2" w:rsidRPr="00407852" w:rsidRDefault="009630C2" w:rsidP="009630C2">
            <w:pPr>
              <w:rPr>
                <w:sz w:val="20"/>
                <w:szCs w:val="20"/>
              </w:rPr>
            </w:pPr>
            <w:r w:rsidRPr="00407852">
              <w:rPr>
                <w:sz w:val="20"/>
                <w:szCs w:val="20"/>
              </w:rPr>
              <w:t>Class X</w:t>
            </w:r>
          </w:p>
          <w:p w14:paraId="54F91284" w14:textId="77777777" w:rsidR="00BD0FFB" w:rsidRDefault="009630C2" w:rsidP="009630C2">
            <w:pPr>
              <w:rPr>
                <w:sz w:val="20"/>
                <w:szCs w:val="20"/>
              </w:rPr>
            </w:pPr>
            <w:r w:rsidRPr="00407852">
              <w:rPr>
                <w:sz w:val="20"/>
                <w:szCs w:val="20"/>
              </w:rPr>
              <w:t>Marks: 449/500</w:t>
            </w:r>
          </w:p>
          <w:p w14:paraId="1440B8B9" w14:textId="77777777" w:rsidR="00226862" w:rsidRDefault="00226862" w:rsidP="009630C2">
            <w:pPr>
              <w:rPr>
                <w:sz w:val="20"/>
                <w:szCs w:val="20"/>
              </w:rPr>
            </w:pPr>
          </w:p>
          <w:p w14:paraId="2266665B" w14:textId="3321016E" w:rsidR="00226862" w:rsidRPr="009630C2" w:rsidRDefault="00226862" w:rsidP="009630C2">
            <w:pPr>
              <w:rPr>
                <w:sz w:val="20"/>
                <w:szCs w:val="20"/>
              </w:rPr>
            </w:pPr>
          </w:p>
        </w:tc>
      </w:tr>
    </w:tbl>
    <w:p w14:paraId="15AB8518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4D586" w14:textId="77777777" w:rsidR="00051048" w:rsidRDefault="00051048" w:rsidP="000C45FF">
      <w:r>
        <w:separator/>
      </w:r>
    </w:p>
  </w:endnote>
  <w:endnote w:type="continuationSeparator" w:id="0">
    <w:p w14:paraId="10507407" w14:textId="77777777" w:rsidR="00051048" w:rsidRDefault="0005104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433A3" w14:textId="77777777" w:rsidR="00051048" w:rsidRDefault="00051048" w:rsidP="000C45FF">
      <w:r>
        <w:separator/>
      </w:r>
    </w:p>
  </w:footnote>
  <w:footnote w:type="continuationSeparator" w:id="0">
    <w:p w14:paraId="22FA7E6F" w14:textId="77777777" w:rsidR="00051048" w:rsidRDefault="0005104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603F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2664F27" wp14:editId="09F7652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11.35pt;height:11.35pt" o:bullet="t">
        <v:imagedata r:id="rId1" o:title="mso7B78"/>
      </v:shape>
    </w:pict>
  </w:numPicBullet>
  <w:abstractNum w:abstractNumId="0" w15:restartNumberingAfterBreak="0">
    <w:nsid w:val="129B739C"/>
    <w:multiLevelType w:val="hybridMultilevel"/>
    <w:tmpl w:val="7346B7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82306"/>
    <w:multiLevelType w:val="hybridMultilevel"/>
    <w:tmpl w:val="96246AC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87C59"/>
    <w:multiLevelType w:val="hybridMultilevel"/>
    <w:tmpl w:val="25241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B1B2E"/>
    <w:multiLevelType w:val="hybridMultilevel"/>
    <w:tmpl w:val="D396D1C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E2A24"/>
    <w:multiLevelType w:val="hybridMultilevel"/>
    <w:tmpl w:val="4BA2DD36"/>
    <w:lvl w:ilvl="0" w:tplc="0A0CB2B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17C22"/>
    <w:multiLevelType w:val="hybridMultilevel"/>
    <w:tmpl w:val="BA20F2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122D4"/>
    <w:multiLevelType w:val="hybridMultilevel"/>
    <w:tmpl w:val="CACA3C5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54775"/>
    <w:multiLevelType w:val="hybridMultilevel"/>
    <w:tmpl w:val="31665A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36E35"/>
    <w:multiLevelType w:val="hybridMultilevel"/>
    <w:tmpl w:val="40C65E0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2185C"/>
    <w:multiLevelType w:val="hybridMultilevel"/>
    <w:tmpl w:val="326CAC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556653">
    <w:abstractNumId w:val="8"/>
  </w:num>
  <w:num w:numId="2" w16cid:durableId="722869855">
    <w:abstractNumId w:val="3"/>
  </w:num>
  <w:num w:numId="3" w16cid:durableId="489446431">
    <w:abstractNumId w:val="5"/>
  </w:num>
  <w:num w:numId="4" w16cid:durableId="747580040">
    <w:abstractNumId w:val="4"/>
  </w:num>
  <w:num w:numId="5" w16cid:durableId="402680074">
    <w:abstractNumId w:val="6"/>
  </w:num>
  <w:num w:numId="6" w16cid:durableId="1553736572">
    <w:abstractNumId w:val="0"/>
  </w:num>
  <w:num w:numId="7" w16cid:durableId="1528568756">
    <w:abstractNumId w:val="9"/>
  </w:num>
  <w:num w:numId="8" w16cid:durableId="1216504361">
    <w:abstractNumId w:val="1"/>
  </w:num>
  <w:num w:numId="9" w16cid:durableId="450437488">
    <w:abstractNumId w:val="7"/>
  </w:num>
  <w:num w:numId="10" w16cid:durableId="1688286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6B"/>
    <w:rsid w:val="00036450"/>
    <w:rsid w:val="00051048"/>
    <w:rsid w:val="00094499"/>
    <w:rsid w:val="000C45FF"/>
    <w:rsid w:val="000D1EB1"/>
    <w:rsid w:val="000E3FD1"/>
    <w:rsid w:val="00112054"/>
    <w:rsid w:val="001317D8"/>
    <w:rsid w:val="00134C78"/>
    <w:rsid w:val="001525E1"/>
    <w:rsid w:val="00180329"/>
    <w:rsid w:val="0019001F"/>
    <w:rsid w:val="00194EDE"/>
    <w:rsid w:val="001A74A5"/>
    <w:rsid w:val="001B2ABD"/>
    <w:rsid w:val="001E0391"/>
    <w:rsid w:val="001E1759"/>
    <w:rsid w:val="001E5975"/>
    <w:rsid w:val="001F1ECC"/>
    <w:rsid w:val="00226862"/>
    <w:rsid w:val="002400EB"/>
    <w:rsid w:val="00256CF7"/>
    <w:rsid w:val="00281FD5"/>
    <w:rsid w:val="00294B6A"/>
    <w:rsid w:val="0029506B"/>
    <w:rsid w:val="002A0CF0"/>
    <w:rsid w:val="002B51B8"/>
    <w:rsid w:val="002B6B36"/>
    <w:rsid w:val="0030481B"/>
    <w:rsid w:val="00310011"/>
    <w:rsid w:val="003156FC"/>
    <w:rsid w:val="003254B5"/>
    <w:rsid w:val="0037121F"/>
    <w:rsid w:val="0038151E"/>
    <w:rsid w:val="003910D8"/>
    <w:rsid w:val="003A6B7D"/>
    <w:rsid w:val="003B06CA"/>
    <w:rsid w:val="003C5608"/>
    <w:rsid w:val="004071FC"/>
    <w:rsid w:val="00407852"/>
    <w:rsid w:val="00445947"/>
    <w:rsid w:val="004813B3"/>
    <w:rsid w:val="00496591"/>
    <w:rsid w:val="004C63E4"/>
    <w:rsid w:val="004D3011"/>
    <w:rsid w:val="004E6CF4"/>
    <w:rsid w:val="00521DF0"/>
    <w:rsid w:val="005223F3"/>
    <w:rsid w:val="00524E58"/>
    <w:rsid w:val="005262AC"/>
    <w:rsid w:val="005B0253"/>
    <w:rsid w:val="005E2A07"/>
    <w:rsid w:val="005E39D5"/>
    <w:rsid w:val="00600670"/>
    <w:rsid w:val="00601129"/>
    <w:rsid w:val="0061021B"/>
    <w:rsid w:val="0062123A"/>
    <w:rsid w:val="00646E75"/>
    <w:rsid w:val="006771D0"/>
    <w:rsid w:val="006A7EEB"/>
    <w:rsid w:val="006C59AC"/>
    <w:rsid w:val="00715FCB"/>
    <w:rsid w:val="00743101"/>
    <w:rsid w:val="00764C9F"/>
    <w:rsid w:val="007775E1"/>
    <w:rsid w:val="00781F86"/>
    <w:rsid w:val="007867A0"/>
    <w:rsid w:val="007927F5"/>
    <w:rsid w:val="007F552B"/>
    <w:rsid w:val="00802CA0"/>
    <w:rsid w:val="00822E33"/>
    <w:rsid w:val="00923D4C"/>
    <w:rsid w:val="009260CD"/>
    <w:rsid w:val="00940A66"/>
    <w:rsid w:val="00952C25"/>
    <w:rsid w:val="009630C2"/>
    <w:rsid w:val="00981783"/>
    <w:rsid w:val="009B0137"/>
    <w:rsid w:val="009F10A5"/>
    <w:rsid w:val="00A024D3"/>
    <w:rsid w:val="00A2118D"/>
    <w:rsid w:val="00AA2FA9"/>
    <w:rsid w:val="00AD0A50"/>
    <w:rsid w:val="00AD2E14"/>
    <w:rsid w:val="00AD5A2C"/>
    <w:rsid w:val="00AD5D44"/>
    <w:rsid w:val="00AD76E2"/>
    <w:rsid w:val="00B01274"/>
    <w:rsid w:val="00B161BD"/>
    <w:rsid w:val="00B20152"/>
    <w:rsid w:val="00B359E4"/>
    <w:rsid w:val="00B43DE3"/>
    <w:rsid w:val="00B57D98"/>
    <w:rsid w:val="00B70850"/>
    <w:rsid w:val="00BA726C"/>
    <w:rsid w:val="00BC7236"/>
    <w:rsid w:val="00BD0FFB"/>
    <w:rsid w:val="00C066B6"/>
    <w:rsid w:val="00C37BA1"/>
    <w:rsid w:val="00C4674C"/>
    <w:rsid w:val="00C506CF"/>
    <w:rsid w:val="00C72BED"/>
    <w:rsid w:val="00C8731C"/>
    <w:rsid w:val="00C9578B"/>
    <w:rsid w:val="00CB0055"/>
    <w:rsid w:val="00D14ACD"/>
    <w:rsid w:val="00D2522B"/>
    <w:rsid w:val="00D2648C"/>
    <w:rsid w:val="00D422DE"/>
    <w:rsid w:val="00D5459D"/>
    <w:rsid w:val="00DA1F4D"/>
    <w:rsid w:val="00DA24F5"/>
    <w:rsid w:val="00DD172A"/>
    <w:rsid w:val="00E25A26"/>
    <w:rsid w:val="00E4381A"/>
    <w:rsid w:val="00E55D74"/>
    <w:rsid w:val="00E562D0"/>
    <w:rsid w:val="00EE55D8"/>
    <w:rsid w:val="00F04E57"/>
    <w:rsid w:val="00F22371"/>
    <w:rsid w:val="00F60274"/>
    <w:rsid w:val="00F73D13"/>
    <w:rsid w:val="00F77FB9"/>
    <w:rsid w:val="00FB068F"/>
    <w:rsid w:val="00FC373A"/>
    <w:rsid w:val="00FE64DF"/>
    <w:rsid w:val="00FF3F8E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0293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Text">
    <w:name w:val="Text"/>
    <w:basedOn w:val="Normal"/>
    <w:uiPriority w:val="3"/>
    <w:qFormat/>
    <w:rsid w:val="00F73D13"/>
    <w:pPr>
      <w:spacing w:line="288" w:lineRule="auto"/>
      <w:ind w:left="170" w:right="113"/>
    </w:pPr>
    <w:rPr>
      <w:rFonts w:eastAsiaTheme="minorHAnsi" w:cstheme="minorHAnsi"/>
      <w:color w:val="404040" w:themeColor="text1" w:themeTint="BF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822E33"/>
    <w:pPr>
      <w:ind w:left="720"/>
      <w:contextualSpacing/>
    </w:pPr>
  </w:style>
  <w:style w:type="paragraph" w:styleId="NoSpacing">
    <w:name w:val="No Spacing"/>
    <w:uiPriority w:val="1"/>
    <w:qFormat/>
    <w:rsid w:val="00521DF0"/>
    <w:rPr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B0253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hackerrank.com/certificates/a76a59c1a2e8" TargetMode="External"/><Relationship Id="rId18" Type="http://schemas.openxmlformats.org/officeDocument/2006/relationships/hyperlink" Target="https://www.hackerrank.com/certificates/ac011417dcbc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linkedin.com/in/prameela-nannapaneni-5a458921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OwL5NPQTBhCLiJWHOjdivVJjRA60PdaN/view" TargetMode="External"/><Relationship Id="rId17" Type="http://schemas.openxmlformats.org/officeDocument/2006/relationships/hyperlink" Target="https://www.hackerrank.com/certificates/9961cf31adba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hackerrank.com/certificates/395ed61df113" TargetMode="External"/><Relationship Id="rId20" Type="http://schemas.openxmlformats.org/officeDocument/2006/relationships/hyperlink" Target="https://www.codechef.com/certificates/public/eadb1c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ympus.mygreatlearning.com/courses/10899/certificate" TargetMode="External"/><Relationship Id="rId24" Type="http://schemas.openxmlformats.org/officeDocument/2006/relationships/hyperlink" Target="https://smartinternz.com/internships/salesforce_certificates/e068ea62eb63df3541e34320daa4090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ertificates/244635f37fe4" TargetMode="External"/><Relationship Id="rId23" Type="http://schemas.openxmlformats.org/officeDocument/2006/relationships/hyperlink" Target="mailto:prameela_nannapaneni@srmap.edu.in" TargetMode="External"/><Relationship Id="rId10" Type="http://schemas.openxmlformats.org/officeDocument/2006/relationships/hyperlink" Target="https://www.kaggle.com/learn/certification/nannapaneniprameela/python" TargetMode="External"/><Relationship Id="rId19" Type="http://schemas.openxmlformats.org/officeDocument/2006/relationships/hyperlink" Target="https://reskilll.com/certificate/sparkar/communityhack/sra533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hackerrank.com/certificates/808acd519ab9" TargetMode="External"/><Relationship Id="rId22" Type="http://schemas.openxmlformats.org/officeDocument/2006/relationships/hyperlink" Target="https://github.com/prameela025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meela%20nannapaneni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70549-4253-4187-B66C-794F401BD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2022-07-22T17:11:00Z</dcterms:created>
  <dcterms:modified xsi:type="dcterms:W3CDTF">2023-02-15T04:04:00Z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d5880dcdf24c78877981468889c80ba8b7b38b9198cb0e97798579ebd56c2ece</vt:lpwstr>
  </property>
</Properties>
</file>