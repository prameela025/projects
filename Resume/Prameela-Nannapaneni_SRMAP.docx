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D33A85E" w14:textId="77777777" w:rsidTr="00407852">
        <w:trPr>
          <w:trHeight w:val="3328"/>
        </w:trPr>
        <w:tc>
          <w:tcPr>
            <w:tcW w:w="3600" w:type="dxa"/>
            <w:vAlign w:val="bottom"/>
          </w:tcPr>
          <w:p w14:paraId="212F767D" w14:textId="66E59C00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01DAF53" wp14:editId="119EA9F5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90BC261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4E1662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D357D8A" w14:textId="77777777" w:rsidR="001B2ABD" w:rsidRDefault="009F10A5" w:rsidP="00F73D13">
            <w:pPr>
              <w:pStyle w:val="Title"/>
              <w:rPr>
                <w:sz w:val="80"/>
                <w:szCs w:val="80"/>
              </w:rPr>
            </w:pPr>
            <w:r>
              <w:t xml:space="preserve">Prameela </w:t>
            </w:r>
            <w:r w:rsidRPr="009F10A5">
              <w:rPr>
                <w:sz w:val="80"/>
                <w:szCs w:val="80"/>
              </w:rPr>
              <w:t>Nannapaneni</w:t>
            </w:r>
          </w:p>
          <w:p w14:paraId="278BE742" w14:textId="3D5CF456" w:rsidR="00F73D13" w:rsidRPr="00F73D13" w:rsidRDefault="00F73D13" w:rsidP="00F73D13"/>
        </w:tc>
      </w:tr>
      <w:tr w:rsidR="001B2ABD" w14:paraId="4D717BE9" w14:textId="77777777" w:rsidTr="001B2ABD">
        <w:tc>
          <w:tcPr>
            <w:tcW w:w="3600" w:type="dxa"/>
          </w:tcPr>
          <w:p w14:paraId="3AC05E8D" w14:textId="77777777" w:rsidR="00F73D13" w:rsidRPr="00822E33" w:rsidRDefault="00F73D13" w:rsidP="00822E33">
            <w:pPr>
              <w:pStyle w:val="Heading1"/>
              <w:rPr>
                <w:sz w:val="20"/>
                <w:szCs w:val="20"/>
              </w:rPr>
            </w:pPr>
            <w:r w:rsidRPr="00822E33">
              <w:rPr>
                <w:sz w:val="20"/>
                <w:szCs w:val="20"/>
              </w:rPr>
              <w:t xml:space="preserve">PHONE:               </w:t>
            </w:r>
          </w:p>
          <w:p w14:paraId="2131AC8B" w14:textId="7D957D74" w:rsidR="00F73D13" w:rsidRDefault="00F73D13" w:rsidP="00F73D13">
            <w:r>
              <w:t>+91 9398845922</w:t>
            </w:r>
          </w:p>
          <w:p w14:paraId="14798A7D" w14:textId="3B96BF32" w:rsidR="00F73D13" w:rsidRPr="00822E33" w:rsidRDefault="00F73D13" w:rsidP="00822E33">
            <w:pPr>
              <w:pStyle w:val="Heading1"/>
              <w:rPr>
                <w:sz w:val="20"/>
                <w:szCs w:val="20"/>
              </w:rPr>
            </w:pPr>
            <w:r w:rsidRPr="00822E33">
              <w:rPr>
                <w:sz w:val="20"/>
                <w:szCs w:val="20"/>
              </w:rPr>
              <w:t>EMAIL:</w:t>
            </w:r>
          </w:p>
          <w:p w14:paraId="071E95EA" w14:textId="45E13A8C" w:rsidR="00F73D13" w:rsidRDefault="00F73D13" w:rsidP="00F73D13">
            <w:hyperlink r:id="rId9" w:history="1">
              <w:r w:rsidRPr="00C752E6">
                <w:rPr>
                  <w:rStyle w:val="Hyperlink"/>
                </w:rPr>
                <w:t>prameela_nannapaneni@srmap.edu.in</w:t>
              </w:r>
            </w:hyperlink>
          </w:p>
          <w:p w14:paraId="3B3000AD" w14:textId="77777777" w:rsidR="00F73D13" w:rsidRDefault="00F73D13" w:rsidP="00F73D13"/>
          <w:p w14:paraId="6C8FF349" w14:textId="5ABA6134" w:rsidR="00F73D13" w:rsidRDefault="00F73D13" w:rsidP="00F73D13">
            <w:r w:rsidRPr="00822E33">
              <w:rPr>
                <w:rStyle w:val="Heading1Char"/>
                <w:sz w:val="20"/>
                <w:szCs w:val="20"/>
              </w:rPr>
              <w:t>LINKEDIN:</w:t>
            </w:r>
            <w:r>
              <w:t xml:space="preserve"> </w:t>
            </w:r>
            <w:hyperlink r:id="rId10" w:history="1">
              <w:r w:rsidRPr="00C752E6">
                <w:rPr>
                  <w:rStyle w:val="Hyperlink"/>
                </w:rPr>
                <w:t>https://www.linkedin.com/in/prameela-nannapaneni-5a4589217</w:t>
              </w:r>
            </w:hyperlink>
          </w:p>
          <w:p w14:paraId="1646813A" w14:textId="72FB1948" w:rsidR="00036450" w:rsidRDefault="00036450" w:rsidP="00036450"/>
          <w:p w14:paraId="2605C968" w14:textId="470C6423" w:rsidR="006C59AC" w:rsidRDefault="006C59AC" w:rsidP="00036450"/>
          <w:p w14:paraId="416A65E3" w14:textId="77777777" w:rsidR="006C59AC" w:rsidRDefault="006C59AC" w:rsidP="00036450"/>
          <w:p w14:paraId="29D83A0E" w14:textId="6AAA25A2" w:rsidR="00036450" w:rsidRPr="00CB0055" w:rsidRDefault="00F73D13" w:rsidP="00CB0055">
            <w:pPr>
              <w:pStyle w:val="Heading3"/>
            </w:pPr>
            <w:r>
              <w:t>OBJECTIVE</w:t>
            </w:r>
          </w:p>
          <w:p w14:paraId="7A070037" w14:textId="47918995" w:rsidR="00F73D13" w:rsidRDefault="00F73D13" w:rsidP="001E5975">
            <w:pPr>
              <w:pStyle w:val="Text"/>
              <w:rPr>
                <w:sz w:val="18"/>
                <w:szCs w:val="18"/>
              </w:rPr>
            </w:pPr>
            <w:r w:rsidRPr="00F73D13">
              <w:rPr>
                <w:sz w:val="18"/>
                <w:szCs w:val="18"/>
              </w:rPr>
              <w:t>Find a position that will help me improve my problem solving, communication and team work skills. I want to implement my knowledge and skills in real world applications and learn new skills for my future.</w:t>
            </w:r>
          </w:p>
          <w:p w14:paraId="35580447" w14:textId="0CA8E7E5" w:rsidR="006C59AC" w:rsidRDefault="006C59AC" w:rsidP="001E5975">
            <w:pPr>
              <w:pStyle w:val="Text"/>
              <w:rPr>
                <w:sz w:val="18"/>
                <w:szCs w:val="18"/>
              </w:rPr>
            </w:pPr>
          </w:p>
          <w:p w14:paraId="46D4F656" w14:textId="77777777" w:rsidR="006C59AC" w:rsidRPr="001E5975" w:rsidRDefault="006C59AC" w:rsidP="001E5975">
            <w:pPr>
              <w:pStyle w:val="Text"/>
              <w:rPr>
                <w:sz w:val="18"/>
                <w:szCs w:val="18"/>
              </w:rPr>
            </w:pPr>
          </w:p>
          <w:p w14:paraId="27C9A1F6" w14:textId="2CDF37A6" w:rsidR="004D3011" w:rsidRPr="00CB0055" w:rsidRDefault="006C59AC" w:rsidP="00CB0055">
            <w:pPr>
              <w:pStyle w:val="Heading3"/>
            </w:pPr>
            <w:r>
              <w:t>Achievements &amp; Certifications</w:t>
            </w:r>
          </w:p>
          <w:p w14:paraId="1F0CB777" w14:textId="77777777" w:rsidR="006C59AC" w:rsidRPr="006C59AC" w:rsidRDefault="006C59AC" w:rsidP="006C59AC">
            <w:pPr>
              <w:pStyle w:val="ListParagraph"/>
              <w:numPr>
                <w:ilvl w:val="0"/>
                <w:numId w:val="6"/>
              </w:numPr>
              <w:rPr>
                <w:noProof/>
                <w:color w:val="000000" w:themeColor="text1"/>
              </w:rPr>
            </w:pPr>
            <w:r w:rsidRPr="006C59AC">
              <w:rPr>
                <w:noProof/>
                <w:color w:val="000000" w:themeColor="text1"/>
              </w:rPr>
              <w:t>Topper</w:t>
            </w:r>
            <w:r w:rsidRPr="006C59AC">
              <w:rPr>
                <w:b/>
                <w:bCs/>
                <w:noProof/>
                <w:color w:val="000000" w:themeColor="text1"/>
              </w:rPr>
              <w:t>(top 1%)</w:t>
            </w:r>
            <w:r w:rsidRPr="006C59AC">
              <w:rPr>
                <w:noProof/>
                <w:color w:val="000000" w:themeColor="text1"/>
              </w:rPr>
              <w:t xml:space="preserve"> in Leadership and Team Effectiveness(NPTEL course) with score of 81%.</w:t>
            </w:r>
          </w:p>
          <w:p w14:paraId="5CC6071B" w14:textId="77777777" w:rsidR="00822E33" w:rsidRDefault="00822E33" w:rsidP="00822E33">
            <w:pPr>
              <w:pStyle w:val="ListParagraph"/>
            </w:pPr>
          </w:p>
          <w:p w14:paraId="5BAE1679" w14:textId="77777777" w:rsidR="006C59AC" w:rsidRPr="006C59AC" w:rsidRDefault="006C59AC" w:rsidP="006C59AC">
            <w:pPr>
              <w:pStyle w:val="ListParagraph"/>
              <w:numPr>
                <w:ilvl w:val="0"/>
                <w:numId w:val="7"/>
              </w:numPr>
              <w:rPr>
                <w:noProof/>
                <w:color w:val="000000" w:themeColor="text1"/>
              </w:rPr>
            </w:pPr>
            <w:r w:rsidRPr="006C59AC">
              <w:rPr>
                <w:noProof/>
                <w:color w:val="000000" w:themeColor="text1"/>
              </w:rPr>
              <w:t xml:space="preserve">Achieved </w:t>
            </w:r>
            <w:r w:rsidRPr="006C59AC">
              <w:rPr>
                <w:b/>
                <w:bCs/>
                <w:noProof/>
                <w:color w:val="000000" w:themeColor="text1"/>
              </w:rPr>
              <w:t>Python(basic)</w:t>
            </w:r>
            <w:r w:rsidRPr="006C59AC">
              <w:rPr>
                <w:noProof/>
                <w:color w:val="000000" w:themeColor="text1"/>
              </w:rPr>
              <w:t xml:space="preserve"> and </w:t>
            </w:r>
            <w:r w:rsidRPr="006C59AC">
              <w:rPr>
                <w:b/>
                <w:bCs/>
                <w:noProof/>
                <w:color w:val="000000" w:themeColor="text1"/>
              </w:rPr>
              <w:t>Problem Solving(basic)</w:t>
            </w:r>
            <w:r w:rsidRPr="006C59AC">
              <w:rPr>
                <w:noProof/>
                <w:color w:val="000000" w:themeColor="text1"/>
              </w:rPr>
              <w:t xml:space="preserve"> certificate in Hacker rank.</w:t>
            </w:r>
          </w:p>
          <w:p w14:paraId="3A628EA3" w14:textId="77777777" w:rsidR="00822E33" w:rsidRDefault="00822E33" w:rsidP="00822E33">
            <w:pPr>
              <w:pStyle w:val="ListParagraph"/>
            </w:pPr>
          </w:p>
          <w:p w14:paraId="66D9E875" w14:textId="3B83A2EA" w:rsidR="00822E33" w:rsidRDefault="006C59AC" w:rsidP="006C59AC">
            <w:pPr>
              <w:pStyle w:val="ListParagraph"/>
              <w:numPr>
                <w:ilvl w:val="0"/>
                <w:numId w:val="7"/>
              </w:numPr>
            </w:pPr>
            <w:r w:rsidRPr="006C59AC">
              <w:rPr>
                <w:noProof/>
                <w:color w:val="000000" w:themeColor="text1"/>
              </w:rPr>
              <w:t xml:space="preserve">Got gold badge for </w:t>
            </w:r>
            <w:r w:rsidRPr="006C59AC">
              <w:rPr>
                <w:b/>
                <w:bCs/>
                <w:noProof/>
                <w:color w:val="000000" w:themeColor="text1"/>
              </w:rPr>
              <w:t>C++</w:t>
            </w:r>
            <w:r w:rsidRPr="006C59AC">
              <w:rPr>
                <w:noProof/>
                <w:color w:val="000000" w:themeColor="text1"/>
              </w:rPr>
              <w:t xml:space="preserve"> and </w:t>
            </w:r>
            <w:r w:rsidRPr="006C59AC">
              <w:rPr>
                <w:b/>
                <w:bCs/>
                <w:noProof/>
                <w:color w:val="000000" w:themeColor="text1"/>
              </w:rPr>
              <w:t>Python</w:t>
            </w:r>
            <w:r w:rsidRPr="006C59AC">
              <w:rPr>
                <w:noProof/>
                <w:color w:val="000000" w:themeColor="text1"/>
              </w:rPr>
              <w:t xml:space="preserve"> in Hacker rank.</w:t>
            </w:r>
          </w:p>
          <w:p w14:paraId="23F210CA" w14:textId="77777777" w:rsidR="00822E33" w:rsidRDefault="00822E33" w:rsidP="00822E33"/>
          <w:p w14:paraId="3CDD5E92" w14:textId="5A08978B" w:rsidR="00822E33" w:rsidRPr="004D3011" w:rsidRDefault="00822E33" w:rsidP="00822E33">
            <w:pPr>
              <w:pStyle w:val="Heading3"/>
            </w:pPr>
          </w:p>
        </w:tc>
        <w:tc>
          <w:tcPr>
            <w:tcW w:w="720" w:type="dxa"/>
          </w:tcPr>
          <w:p w14:paraId="1381DA7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color w:val="0070C0"/>
              </w:rPr>
              <w:id w:val="1049110328"/>
              <w:placeholder>
                <w:docPart w:val="F1C58502A35242F18D1C9634D8C2C532"/>
              </w:placeholder>
              <w:temporary/>
              <w:showingPlcHdr/>
              <w15:appearance w15:val="hidden"/>
            </w:sdtPr>
            <w:sdtEndPr/>
            <w:sdtContent>
              <w:p w14:paraId="77A5B487" w14:textId="77777777" w:rsidR="001B2ABD" w:rsidRPr="006C59AC" w:rsidRDefault="00E25A26" w:rsidP="00036450">
                <w:pPr>
                  <w:pStyle w:val="Heading2"/>
                  <w:rPr>
                    <w:color w:val="0070C0"/>
                  </w:rPr>
                </w:pPr>
                <w:r w:rsidRPr="00407852">
                  <w:rPr>
                    <w:color w:val="0070C0"/>
                    <w:sz w:val="24"/>
                    <w:szCs w:val="24"/>
                  </w:rPr>
                  <w:t>EDUCATION</w:t>
                </w:r>
              </w:p>
            </w:sdtContent>
          </w:sdt>
          <w:p w14:paraId="55C757F8" w14:textId="083034ED" w:rsidR="001E5975" w:rsidRPr="00407852" w:rsidRDefault="009F10A5" w:rsidP="00B359E4">
            <w:pPr>
              <w:pStyle w:val="Heading4"/>
              <w:rPr>
                <w:sz w:val="20"/>
                <w:szCs w:val="20"/>
              </w:rPr>
            </w:pPr>
            <w:r w:rsidRPr="00407852">
              <w:rPr>
                <w:sz w:val="20"/>
                <w:szCs w:val="20"/>
              </w:rPr>
              <w:t>SRM University, AP</w:t>
            </w:r>
            <w:r w:rsidR="001E5975" w:rsidRPr="00407852">
              <w:rPr>
                <w:sz w:val="20"/>
                <w:szCs w:val="20"/>
              </w:rPr>
              <w:t xml:space="preserve"> (2020 – present) </w:t>
            </w:r>
          </w:p>
          <w:p w14:paraId="0A9045B5" w14:textId="45B5E573" w:rsidR="00F73D13" w:rsidRPr="00407852" w:rsidRDefault="001E5975" w:rsidP="001E5975">
            <w:pPr>
              <w:pStyle w:val="Heading4"/>
              <w:rPr>
                <w:sz w:val="20"/>
                <w:szCs w:val="20"/>
              </w:rPr>
            </w:pPr>
            <w:proofErr w:type="spellStart"/>
            <w:proofErr w:type="gramStart"/>
            <w:r w:rsidRPr="00407852">
              <w:rPr>
                <w:b w:val="0"/>
                <w:bCs/>
                <w:sz w:val="20"/>
                <w:szCs w:val="20"/>
              </w:rPr>
              <w:t>B.Tech</w:t>
            </w:r>
            <w:proofErr w:type="spellEnd"/>
            <w:proofErr w:type="gramEnd"/>
            <w:r w:rsidRPr="00407852">
              <w:rPr>
                <w:b w:val="0"/>
                <w:bCs/>
                <w:sz w:val="20"/>
                <w:szCs w:val="20"/>
              </w:rPr>
              <w:t xml:space="preserve"> – Computer Science Engineering</w:t>
            </w:r>
          </w:p>
          <w:p w14:paraId="3971F387" w14:textId="37432FCB" w:rsidR="004D3011" w:rsidRPr="00407852" w:rsidRDefault="00F73D13" w:rsidP="00036450">
            <w:pPr>
              <w:rPr>
                <w:sz w:val="20"/>
                <w:szCs w:val="20"/>
              </w:rPr>
            </w:pPr>
            <w:r w:rsidRPr="00407852">
              <w:rPr>
                <w:sz w:val="20"/>
                <w:szCs w:val="20"/>
              </w:rPr>
              <w:t>CGPA: 8.82/10 – At the end of third semester</w:t>
            </w:r>
          </w:p>
          <w:p w14:paraId="63985164" w14:textId="77777777" w:rsidR="00036450" w:rsidRPr="00407852" w:rsidRDefault="00036450" w:rsidP="00036450">
            <w:pPr>
              <w:rPr>
                <w:sz w:val="20"/>
                <w:szCs w:val="20"/>
              </w:rPr>
            </w:pPr>
          </w:p>
          <w:p w14:paraId="2D66A2A1" w14:textId="0C466847" w:rsidR="00036450" w:rsidRPr="00407852" w:rsidRDefault="00F73D13" w:rsidP="00F73D13">
            <w:pPr>
              <w:pStyle w:val="Heading4"/>
              <w:rPr>
                <w:sz w:val="20"/>
                <w:szCs w:val="20"/>
              </w:rPr>
            </w:pPr>
            <w:r w:rsidRPr="00407852">
              <w:rPr>
                <w:sz w:val="20"/>
                <w:szCs w:val="20"/>
              </w:rPr>
              <w:t>Sri Chaitanya Junior College</w:t>
            </w:r>
            <w:r w:rsidR="001E5975" w:rsidRPr="00407852">
              <w:rPr>
                <w:sz w:val="20"/>
                <w:szCs w:val="20"/>
              </w:rPr>
              <w:t xml:space="preserve"> (2020)</w:t>
            </w:r>
          </w:p>
          <w:p w14:paraId="7052F291" w14:textId="77777777" w:rsidR="001E5975" w:rsidRPr="00407852" w:rsidRDefault="001E5975" w:rsidP="00036450">
            <w:pPr>
              <w:rPr>
                <w:sz w:val="20"/>
                <w:szCs w:val="20"/>
              </w:rPr>
            </w:pPr>
            <w:r w:rsidRPr="00407852">
              <w:rPr>
                <w:sz w:val="20"/>
                <w:szCs w:val="20"/>
              </w:rPr>
              <w:t xml:space="preserve">Class XII           </w:t>
            </w:r>
          </w:p>
          <w:p w14:paraId="7C99AFF5" w14:textId="5104BB8B" w:rsidR="001E5975" w:rsidRPr="00407852" w:rsidRDefault="001E5975" w:rsidP="00036450">
            <w:pPr>
              <w:rPr>
                <w:sz w:val="20"/>
                <w:szCs w:val="20"/>
              </w:rPr>
            </w:pPr>
            <w:r w:rsidRPr="00407852">
              <w:rPr>
                <w:sz w:val="20"/>
                <w:szCs w:val="20"/>
              </w:rPr>
              <w:t>GPA: 9.73/10</w:t>
            </w:r>
          </w:p>
          <w:p w14:paraId="3D9BA9A0" w14:textId="17C728B5" w:rsidR="001E5975" w:rsidRPr="00407852" w:rsidRDefault="001E5975" w:rsidP="00036450">
            <w:pPr>
              <w:rPr>
                <w:sz w:val="20"/>
                <w:szCs w:val="20"/>
              </w:rPr>
            </w:pPr>
          </w:p>
          <w:p w14:paraId="4E716977" w14:textId="29B100DA" w:rsidR="001E5975" w:rsidRPr="00407852" w:rsidRDefault="001E5975" w:rsidP="0003645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07852">
              <w:rPr>
                <w:b/>
                <w:bCs/>
                <w:sz w:val="20"/>
                <w:szCs w:val="20"/>
              </w:rPr>
              <w:t>Natco</w:t>
            </w:r>
            <w:proofErr w:type="spellEnd"/>
            <w:r w:rsidRPr="00407852">
              <w:rPr>
                <w:b/>
                <w:bCs/>
                <w:sz w:val="20"/>
                <w:szCs w:val="20"/>
              </w:rPr>
              <w:t xml:space="preserve"> School of Learning (2018)</w:t>
            </w:r>
          </w:p>
          <w:p w14:paraId="067A7D3F" w14:textId="041B239E" w:rsidR="001E5975" w:rsidRPr="00407852" w:rsidRDefault="001E5975" w:rsidP="00036450">
            <w:pPr>
              <w:rPr>
                <w:sz w:val="20"/>
                <w:szCs w:val="20"/>
              </w:rPr>
            </w:pPr>
            <w:r w:rsidRPr="00407852">
              <w:rPr>
                <w:sz w:val="20"/>
                <w:szCs w:val="20"/>
              </w:rPr>
              <w:t>Class X</w:t>
            </w:r>
          </w:p>
          <w:p w14:paraId="4F0817C9" w14:textId="0A9B68D6" w:rsidR="00407852" w:rsidRDefault="00822E33" w:rsidP="00407852">
            <w:pPr>
              <w:rPr>
                <w:sz w:val="20"/>
                <w:szCs w:val="20"/>
              </w:rPr>
            </w:pPr>
            <w:r w:rsidRPr="00407852">
              <w:rPr>
                <w:sz w:val="20"/>
                <w:szCs w:val="20"/>
              </w:rPr>
              <w:t>Marks: 449/500</w:t>
            </w:r>
          </w:p>
          <w:p w14:paraId="0711A20D" w14:textId="77777777" w:rsidR="00407852" w:rsidRPr="00407852" w:rsidRDefault="00407852" w:rsidP="00407852">
            <w:pPr>
              <w:rPr>
                <w:sz w:val="20"/>
                <w:szCs w:val="20"/>
              </w:rPr>
            </w:pPr>
          </w:p>
          <w:p w14:paraId="39F9788C" w14:textId="424E405D" w:rsidR="00036450" w:rsidRPr="006C59AC" w:rsidRDefault="00822E33" w:rsidP="00036450">
            <w:pPr>
              <w:pStyle w:val="Heading2"/>
              <w:rPr>
                <w:color w:val="0070C0"/>
                <w:sz w:val="24"/>
                <w:szCs w:val="24"/>
              </w:rPr>
            </w:pPr>
            <w:r w:rsidRPr="006C59AC">
              <w:rPr>
                <w:color w:val="0070C0"/>
                <w:sz w:val="24"/>
                <w:szCs w:val="24"/>
              </w:rPr>
              <w:t>Projects</w:t>
            </w:r>
          </w:p>
          <w:p w14:paraId="356C8BB1" w14:textId="4490E620" w:rsidR="00036450" w:rsidRPr="00407852" w:rsidRDefault="00822E33" w:rsidP="00822E33">
            <w:pPr>
              <w:pStyle w:val="Heading4"/>
              <w:rPr>
                <w:bCs/>
                <w:sz w:val="20"/>
                <w:szCs w:val="20"/>
              </w:rPr>
            </w:pPr>
            <w:r w:rsidRPr="00407852">
              <w:rPr>
                <w:sz w:val="20"/>
                <w:szCs w:val="20"/>
              </w:rPr>
              <w:t>Election voting system</w:t>
            </w:r>
          </w:p>
          <w:p w14:paraId="2037E3B6" w14:textId="4C394CBD" w:rsidR="00036450" w:rsidRPr="00407852" w:rsidRDefault="00F22371" w:rsidP="00036450">
            <w:pPr>
              <w:rPr>
                <w:sz w:val="20"/>
                <w:szCs w:val="20"/>
              </w:rPr>
            </w:pPr>
            <w:r w:rsidRPr="00407852">
              <w:rPr>
                <w:sz w:val="20"/>
                <w:szCs w:val="20"/>
              </w:rPr>
              <w:t xml:space="preserve">Developed </w:t>
            </w:r>
            <w:r w:rsidR="00822E33" w:rsidRPr="00407852">
              <w:rPr>
                <w:sz w:val="20"/>
                <w:szCs w:val="20"/>
              </w:rPr>
              <w:t xml:space="preserve">a code that simulates real voting system </w:t>
            </w:r>
            <w:r w:rsidRPr="00407852">
              <w:rPr>
                <w:sz w:val="20"/>
                <w:szCs w:val="20"/>
              </w:rPr>
              <w:t>using C language.</w:t>
            </w:r>
          </w:p>
          <w:p w14:paraId="1B2791DD" w14:textId="77777777" w:rsidR="004D3011" w:rsidRPr="00407852" w:rsidRDefault="004D3011" w:rsidP="00036450">
            <w:pPr>
              <w:rPr>
                <w:sz w:val="20"/>
                <w:szCs w:val="20"/>
              </w:rPr>
            </w:pPr>
          </w:p>
          <w:p w14:paraId="58138F78" w14:textId="39F459DE" w:rsidR="004D3011" w:rsidRPr="00407852" w:rsidRDefault="00F22371" w:rsidP="00B359E4">
            <w:pPr>
              <w:pStyle w:val="Heading4"/>
              <w:rPr>
                <w:bCs/>
                <w:sz w:val="20"/>
                <w:szCs w:val="20"/>
              </w:rPr>
            </w:pPr>
            <w:r w:rsidRPr="00407852">
              <w:rPr>
                <w:sz w:val="20"/>
                <w:szCs w:val="20"/>
              </w:rPr>
              <w:t>Stopwatch</w:t>
            </w:r>
          </w:p>
          <w:p w14:paraId="538C4899" w14:textId="2205112D" w:rsidR="004D3011" w:rsidRPr="00407852" w:rsidRDefault="00F22371" w:rsidP="004D3011">
            <w:pPr>
              <w:rPr>
                <w:sz w:val="20"/>
                <w:szCs w:val="20"/>
              </w:rPr>
            </w:pPr>
            <w:r w:rsidRPr="00407852">
              <w:rPr>
                <w:sz w:val="20"/>
                <w:szCs w:val="20"/>
              </w:rPr>
              <w:t>Designed a stopwatch circuit using 7 segment decoder, mod 6 counter and mod 10 counter.</w:t>
            </w:r>
          </w:p>
          <w:p w14:paraId="47C9EAA0" w14:textId="77777777" w:rsidR="004D3011" w:rsidRPr="00407852" w:rsidRDefault="004D3011" w:rsidP="00036450">
            <w:pPr>
              <w:rPr>
                <w:sz w:val="20"/>
                <w:szCs w:val="20"/>
              </w:rPr>
            </w:pPr>
          </w:p>
          <w:p w14:paraId="283AE7A6" w14:textId="6F25EEA3" w:rsidR="004D3011" w:rsidRPr="00407852" w:rsidRDefault="00F22371" w:rsidP="00B359E4">
            <w:pPr>
              <w:pStyle w:val="Heading4"/>
              <w:rPr>
                <w:bCs/>
                <w:sz w:val="20"/>
                <w:szCs w:val="20"/>
              </w:rPr>
            </w:pPr>
            <w:r w:rsidRPr="00407852">
              <w:rPr>
                <w:sz w:val="20"/>
                <w:szCs w:val="20"/>
              </w:rPr>
              <w:t>Decarbonization of cement industry</w:t>
            </w:r>
          </w:p>
          <w:p w14:paraId="7B308500" w14:textId="268DD64A" w:rsidR="004D3011" w:rsidRPr="00407852" w:rsidRDefault="00F22371" w:rsidP="004D3011">
            <w:pPr>
              <w:rPr>
                <w:sz w:val="20"/>
                <w:szCs w:val="20"/>
              </w:rPr>
            </w:pPr>
            <w:r w:rsidRPr="00407852">
              <w:rPr>
                <w:sz w:val="20"/>
                <w:szCs w:val="20"/>
              </w:rPr>
              <w:t>Worked on techniques deployed by cement industries to reduce carbon emissions.</w:t>
            </w:r>
          </w:p>
          <w:p w14:paraId="2BA199AA" w14:textId="77777777" w:rsidR="006C59AC" w:rsidRDefault="006C59AC" w:rsidP="004D3011"/>
          <w:p w14:paraId="2179A91B" w14:textId="75D46915" w:rsidR="00BD0FFB" w:rsidRPr="00407852" w:rsidRDefault="00BD0FFB" w:rsidP="00BD0FFB">
            <w:pPr>
              <w:pStyle w:val="Heading2"/>
              <w:rPr>
                <w:color w:val="0070C0"/>
                <w:sz w:val="24"/>
                <w:szCs w:val="24"/>
              </w:rPr>
            </w:pPr>
            <w:r w:rsidRPr="00407852">
              <w:rPr>
                <w:color w:val="0070C0"/>
                <w:sz w:val="24"/>
                <w:szCs w:val="24"/>
              </w:rPr>
              <w:t>Skills</w:t>
            </w:r>
          </w:p>
          <w:p w14:paraId="3CA5033A" w14:textId="74C54BA8" w:rsidR="00BD0FFB" w:rsidRPr="00407852" w:rsidRDefault="00BD0FFB" w:rsidP="00407852">
            <w:pPr>
              <w:pStyle w:val="ListParagraph"/>
              <w:numPr>
                <w:ilvl w:val="0"/>
                <w:numId w:val="5"/>
              </w:numPr>
              <w:rPr>
                <w:noProof/>
                <w:color w:val="000000" w:themeColor="text1"/>
                <w:sz w:val="20"/>
                <w:szCs w:val="20"/>
              </w:rPr>
            </w:pPr>
            <w:r w:rsidRPr="00407852">
              <w:rPr>
                <w:noProof/>
                <w:color w:val="000000" w:themeColor="text1"/>
                <w:sz w:val="20"/>
                <w:szCs w:val="20"/>
              </w:rPr>
              <w:t xml:space="preserve">Programming Languages: </w:t>
            </w:r>
            <w:r w:rsidR="00407852">
              <w:rPr>
                <w:noProof/>
                <w:color w:val="000000" w:themeColor="text1"/>
                <w:sz w:val="20"/>
                <w:szCs w:val="20"/>
              </w:rPr>
              <w:t xml:space="preserve">     </w:t>
            </w:r>
            <w:r w:rsidRPr="00407852">
              <w:rPr>
                <w:noProof/>
                <w:color w:val="000000" w:themeColor="text1"/>
                <w:sz w:val="20"/>
                <w:szCs w:val="20"/>
              </w:rPr>
              <w:t>C, C++, Java, Python</w:t>
            </w:r>
          </w:p>
          <w:p w14:paraId="41328F86" w14:textId="361D60A8" w:rsidR="006C59AC" w:rsidRPr="00407852" w:rsidRDefault="006C59AC" w:rsidP="006C59AC">
            <w:pPr>
              <w:pStyle w:val="ListParagraph"/>
              <w:numPr>
                <w:ilvl w:val="0"/>
                <w:numId w:val="4"/>
              </w:numPr>
              <w:rPr>
                <w:noProof/>
                <w:color w:val="000000" w:themeColor="text1"/>
                <w:sz w:val="20"/>
                <w:szCs w:val="20"/>
              </w:rPr>
            </w:pPr>
            <w:r w:rsidRPr="00407852">
              <w:rPr>
                <w:noProof/>
                <w:color w:val="000000" w:themeColor="text1"/>
                <w:sz w:val="20"/>
                <w:szCs w:val="20"/>
              </w:rPr>
              <w:t>Problem Solving</w:t>
            </w:r>
          </w:p>
          <w:p w14:paraId="011D9CDC" w14:textId="4FF4512F" w:rsidR="006C59AC" w:rsidRDefault="006C59AC" w:rsidP="00036450">
            <w:pPr>
              <w:pStyle w:val="ListParagraph"/>
              <w:numPr>
                <w:ilvl w:val="0"/>
                <w:numId w:val="3"/>
              </w:numPr>
              <w:rPr>
                <w:noProof/>
                <w:color w:val="000000" w:themeColor="text1"/>
                <w:sz w:val="20"/>
                <w:szCs w:val="20"/>
              </w:rPr>
            </w:pPr>
            <w:r w:rsidRPr="00407852">
              <w:rPr>
                <w:noProof/>
                <w:color w:val="000000" w:themeColor="text1"/>
                <w:sz w:val="20"/>
                <w:szCs w:val="20"/>
              </w:rPr>
              <w:t>Competitive Programming</w:t>
            </w:r>
          </w:p>
          <w:p w14:paraId="6ADB5A4E" w14:textId="77777777" w:rsidR="00407852" w:rsidRPr="00407852" w:rsidRDefault="00407852" w:rsidP="00407852">
            <w:pPr>
              <w:pStyle w:val="ListParagraph"/>
              <w:rPr>
                <w:noProof/>
                <w:color w:val="000000" w:themeColor="text1"/>
                <w:sz w:val="20"/>
                <w:szCs w:val="20"/>
              </w:rPr>
            </w:pPr>
          </w:p>
          <w:p w14:paraId="231CC961" w14:textId="379D2F80" w:rsidR="00036450" w:rsidRPr="00407852" w:rsidRDefault="006C59AC" w:rsidP="00036450">
            <w:pPr>
              <w:pStyle w:val="Heading2"/>
              <w:rPr>
                <w:color w:val="0070C0"/>
                <w:sz w:val="24"/>
                <w:szCs w:val="24"/>
              </w:rPr>
            </w:pPr>
            <w:r w:rsidRPr="00407852">
              <w:rPr>
                <w:color w:val="0070C0"/>
                <w:sz w:val="24"/>
                <w:szCs w:val="24"/>
              </w:rPr>
              <w:t>Positions of Responsibility</w:t>
            </w:r>
          </w:p>
          <w:p w14:paraId="256A9940" w14:textId="430C6E92" w:rsidR="00BD0FFB" w:rsidRPr="00407852" w:rsidRDefault="006C59AC" w:rsidP="004D3011">
            <w:pPr>
              <w:pStyle w:val="ListParagraph"/>
              <w:numPr>
                <w:ilvl w:val="0"/>
                <w:numId w:val="3"/>
              </w:numPr>
              <w:rPr>
                <w:noProof/>
                <w:color w:val="000000" w:themeColor="text1"/>
                <w:sz w:val="20"/>
                <w:szCs w:val="20"/>
              </w:rPr>
            </w:pPr>
            <w:r w:rsidRPr="00407852">
              <w:rPr>
                <w:noProof/>
                <w:color w:val="000000" w:themeColor="text1"/>
                <w:sz w:val="20"/>
                <w:szCs w:val="20"/>
              </w:rPr>
              <w:t>Executive member of Codechef SRMAP Chapter</w:t>
            </w:r>
          </w:p>
          <w:p w14:paraId="5E398183" w14:textId="0F28A126" w:rsidR="00BD0FFB" w:rsidRPr="00407852" w:rsidRDefault="006C59AC" w:rsidP="006C59AC">
            <w:pPr>
              <w:pStyle w:val="ListParagraph"/>
              <w:numPr>
                <w:ilvl w:val="0"/>
                <w:numId w:val="3"/>
              </w:numPr>
              <w:rPr>
                <w:noProof/>
                <w:color w:val="000000" w:themeColor="text1"/>
                <w:sz w:val="20"/>
                <w:szCs w:val="20"/>
              </w:rPr>
            </w:pPr>
            <w:r w:rsidRPr="00407852">
              <w:rPr>
                <w:noProof/>
                <w:color w:val="000000" w:themeColor="text1"/>
                <w:sz w:val="20"/>
                <w:szCs w:val="20"/>
              </w:rPr>
              <w:t>Social Media Ambassador of SRM University, AP</w:t>
            </w:r>
          </w:p>
          <w:p w14:paraId="2266665B" w14:textId="7D738C8E" w:rsidR="00BD0FFB" w:rsidRPr="00BD0FFB" w:rsidRDefault="00BD0FFB" w:rsidP="004D3011">
            <w:pPr>
              <w:rPr>
                <w:noProof/>
                <w:color w:val="000000" w:themeColor="text1"/>
              </w:rPr>
            </w:pPr>
          </w:p>
        </w:tc>
      </w:tr>
    </w:tbl>
    <w:p w14:paraId="15AB8518" w14:textId="77777777" w:rsidR="0043117B" w:rsidRDefault="00407852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00BF2" w14:textId="77777777" w:rsidR="0029506B" w:rsidRDefault="0029506B" w:rsidP="000C45FF">
      <w:r>
        <w:separator/>
      </w:r>
    </w:p>
  </w:endnote>
  <w:endnote w:type="continuationSeparator" w:id="0">
    <w:p w14:paraId="17395DD5" w14:textId="77777777" w:rsidR="0029506B" w:rsidRDefault="0029506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C59D1" w14:textId="77777777" w:rsidR="0029506B" w:rsidRDefault="0029506B" w:rsidP="000C45FF">
      <w:r>
        <w:separator/>
      </w:r>
    </w:p>
  </w:footnote>
  <w:footnote w:type="continuationSeparator" w:id="0">
    <w:p w14:paraId="0B07A783" w14:textId="77777777" w:rsidR="0029506B" w:rsidRDefault="0029506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603F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2664F27" wp14:editId="09F7652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15pt;height:11.15pt" o:bullet="t">
        <v:imagedata r:id="rId1" o:title="mso7B78"/>
      </v:shape>
    </w:pict>
  </w:numPicBullet>
  <w:abstractNum w:abstractNumId="0" w15:restartNumberingAfterBreak="0">
    <w:nsid w:val="129B739C"/>
    <w:multiLevelType w:val="hybridMultilevel"/>
    <w:tmpl w:val="FD904B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B1B2E"/>
    <w:multiLevelType w:val="hybridMultilevel"/>
    <w:tmpl w:val="D396D1C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E2A24"/>
    <w:multiLevelType w:val="hybridMultilevel"/>
    <w:tmpl w:val="B37E95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17C22"/>
    <w:multiLevelType w:val="hybridMultilevel"/>
    <w:tmpl w:val="BA20F2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122D4"/>
    <w:multiLevelType w:val="hybridMultilevel"/>
    <w:tmpl w:val="CACA3C5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36E35"/>
    <w:multiLevelType w:val="hybridMultilevel"/>
    <w:tmpl w:val="40C65E0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2185C"/>
    <w:multiLevelType w:val="hybridMultilevel"/>
    <w:tmpl w:val="326CAC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556653">
    <w:abstractNumId w:val="5"/>
  </w:num>
  <w:num w:numId="2" w16cid:durableId="722869855">
    <w:abstractNumId w:val="1"/>
  </w:num>
  <w:num w:numId="3" w16cid:durableId="489446431">
    <w:abstractNumId w:val="3"/>
  </w:num>
  <w:num w:numId="4" w16cid:durableId="747580040">
    <w:abstractNumId w:val="2"/>
  </w:num>
  <w:num w:numId="5" w16cid:durableId="402680074">
    <w:abstractNumId w:val="4"/>
  </w:num>
  <w:num w:numId="6" w16cid:durableId="1553736572">
    <w:abstractNumId w:val="0"/>
  </w:num>
  <w:num w:numId="7" w16cid:durableId="15285687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6B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E5975"/>
    <w:rsid w:val="001F1ECC"/>
    <w:rsid w:val="002400EB"/>
    <w:rsid w:val="00256CF7"/>
    <w:rsid w:val="00281FD5"/>
    <w:rsid w:val="0029506B"/>
    <w:rsid w:val="0030481B"/>
    <w:rsid w:val="003156FC"/>
    <w:rsid w:val="003254B5"/>
    <w:rsid w:val="0037121F"/>
    <w:rsid w:val="003910D8"/>
    <w:rsid w:val="003A6B7D"/>
    <w:rsid w:val="003B06CA"/>
    <w:rsid w:val="004071FC"/>
    <w:rsid w:val="00407852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C59AC"/>
    <w:rsid w:val="00715FCB"/>
    <w:rsid w:val="00743101"/>
    <w:rsid w:val="00764C9F"/>
    <w:rsid w:val="007775E1"/>
    <w:rsid w:val="007867A0"/>
    <w:rsid w:val="007927F5"/>
    <w:rsid w:val="00802CA0"/>
    <w:rsid w:val="00822E33"/>
    <w:rsid w:val="009260CD"/>
    <w:rsid w:val="00940A66"/>
    <w:rsid w:val="00952C25"/>
    <w:rsid w:val="009F10A5"/>
    <w:rsid w:val="00A2118D"/>
    <w:rsid w:val="00AD0A50"/>
    <w:rsid w:val="00AD76E2"/>
    <w:rsid w:val="00B20152"/>
    <w:rsid w:val="00B359E4"/>
    <w:rsid w:val="00B57D98"/>
    <w:rsid w:val="00B70850"/>
    <w:rsid w:val="00BD0FFB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22371"/>
    <w:rsid w:val="00F60274"/>
    <w:rsid w:val="00F73D13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1B0293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Text">
    <w:name w:val="Text"/>
    <w:basedOn w:val="Normal"/>
    <w:uiPriority w:val="3"/>
    <w:qFormat/>
    <w:rsid w:val="00F73D13"/>
    <w:pPr>
      <w:spacing w:line="288" w:lineRule="auto"/>
      <w:ind w:left="170" w:right="113"/>
    </w:pPr>
    <w:rPr>
      <w:rFonts w:eastAsiaTheme="minorHAnsi" w:cstheme="minorHAnsi"/>
      <w:color w:val="404040" w:themeColor="text1" w:themeTint="BF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822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prameela-nannapaneni-5a45892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ameela_nannapaneni@srmap.edu.i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meela%20nannapaneni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C58502A35242F18D1C9634D8C2C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1FC8C-A389-4AB2-BEE4-367E24172BC5}"/>
      </w:docPartPr>
      <w:docPartBody>
        <w:p w:rsidR="00000000" w:rsidRDefault="007B1C4D">
          <w:pPr>
            <w:pStyle w:val="F1C58502A35242F18D1C9634D8C2C532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963F38B7124F8EA5D1634DA3DA7AAF">
    <w:name w:val="94963F38B7124F8EA5D1634DA3DA7AAF"/>
  </w:style>
  <w:style w:type="paragraph" w:customStyle="1" w:styleId="5988F7E5EA3A4A7FAEDAB798641756BF">
    <w:name w:val="5988F7E5EA3A4A7FAEDAB798641756BF"/>
  </w:style>
  <w:style w:type="paragraph" w:customStyle="1" w:styleId="FD5B72804D8446668A4341A7AD653033">
    <w:name w:val="FD5B72804D8446668A4341A7AD653033"/>
  </w:style>
  <w:style w:type="paragraph" w:customStyle="1" w:styleId="37447D78A0B04C84B1855E9F1D970299">
    <w:name w:val="37447D78A0B04C84B1855E9F1D970299"/>
  </w:style>
  <w:style w:type="paragraph" w:customStyle="1" w:styleId="A6A2B9EC1E9E44CDBBF0989F68D4B5BD">
    <w:name w:val="A6A2B9EC1E9E44CDBBF0989F68D4B5BD"/>
  </w:style>
  <w:style w:type="paragraph" w:customStyle="1" w:styleId="3AC44D3C9EFE499A9AD354784E31AAD7">
    <w:name w:val="3AC44D3C9EFE499A9AD354784E31AAD7"/>
  </w:style>
  <w:style w:type="paragraph" w:customStyle="1" w:styleId="53767576CA22458F9BF2C41FEB3627EF">
    <w:name w:val="53767576CA22458F9BF2C41FEB3627EF"/>
  </w:style>
  <w:style w:type="paragraph" w:customStyle="1" w:styleId="C18715C0F54849268084B6D11456B3BB">
    <w:name w:val="C18715C0F54849268084B6D11456B3BB"/>
  </w:style>
  <w:style w:type="paragraph" w:customStyle="1" w:styleId="89856146D1C541CFAC306047C5324569">
    <w:name w:val="89856146D1C541CFAC306047C5324569"/>
  </w:style>
  <w:style w:type="paragraph" w:customStyle="1" w:styleId="0B856F4B285C407FA14BCEAF1E1495F8">
    <w:name w:val="0B856F4B285C407FA14BCEAF1E1495F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414B732664246EFA82B81621A883D2C">
    <w:name w:val="0414B732664246EFA82B81621A883D2C"/>
  </w:style>
  <w:style w:type="paragraph" w:customStyle="1" w:styleId="5C695BA9EDB0447B973CAC32EFFC643C">
    <w:name w:val="5C695BA9EDB0447B973CAC32EFFC643C"/>
  </w:style>
  <w:style w:type="paragraph" w:customStyle="1" w:styleId="7DA57427A93041DC88FC03C120C88544">
    <w:name w:val="7DA57427A93041DC88FC03C120C88544"/>
  </w:style>
  <w:style w:type="paragraph" w:customStyle="1" w:styleId="968445427F5C4F7CB152431733099B18">
    <w:name w:val="968445427F5C4F7CB152431733099B18"/>
  </w:style>
  <w:style w:type="paragraph" w:customStyle="1" w:styleId="0347F9FB6FC84619BC35D99142635A3F">
    <w:name w:val="0347F9FB6FC84619BC35D99142635A3F"/>
  </w:style>
  <w:style w:type="paragraph" w:customStyle="1" w:styleId="B2D43AF1A40749B7BE6D2574D6160D6B">
    <w:name w:val="B2D43AF1A40749B7BE6D2574D6160D6B"/>
  </w:style>
  <w:style w:type="paragraph" w:customStyle="1" w:styleId="F1C58502A35242F18D1C9634D8C2C532">
    <w:name w:val="F1C58502A35242F18D1C9634D8C2C532"/>
  </w:style>
  <w:style w:type="paragraph" w:customStyle="1" w:styleId="3502BD7B6AD84A26B10AC55C335F77F1">
    <w:name w:val="3502BD7B6AD84A26B10AC55C335F77F1"/>
  </w:style>
  <w:style w:type="paragraph" w:customStyle="1" w:styleId="83C20F67A63046E78096F54BE006C899">
    <w:name w:val="83C20F67A63046E78096F54BE006C899"/>
  </w:style>
  <w:style w:type="paragraph" w:customStyle="1" w:styleId="03DE9DF9063A46D89582B8F96AACC5AF">
    <w:name w:val="03DE9DF9063A46D89582B8F96AACC5AF"/>
  </w:style>
  <w:style w:type="paragraph" w:customStyle="1" w:styleId="7D2E688A5C6C4E878E88D984E82D1AFE">
    <w:name w:val="7D2E688A5C6C4E878E88D984E82D1AFE"/>
  </w:style>
  <w:style w:type="paragraph" w:customStyle="1" w:styleId="671E6EBA53D24F429D58405C039F4B93">
    <w:name w:val="671E6EBA53D24F429D58405C039F4B93"/>
  </w:style>
  <w:style w:type="paragraph" w:customStyle="1" w:styleId="2BD15B858F054CC286D40D0D0ABC9483">
    <w:name w:val="2BD15B858F054CC286D40D0D0ABC9483"/>
  </w:style>
  <w:style w:type="paragraph" w:customStyle="1" w:styleId="47A74A880BD04B418BC403A8482F83AE">
    <w:name w:val="47A74A880BD04B418BC403A8482F83AE"/>
  </w:style>
  <w:style w:type="paragraph" w:customStyle="1" w:styleId="B79C88C9E9EC462081A603F7F3DA5208">
    <w:name w:val="B79C88C9E9EC462081A603F7F3DA5208"/>
  </w:style>
  <w:style w:type="paragraph" w:customStyle="1" w:styleId="4E7F919C560849FE97720F92C27059F6">
    <w:name w:val="4E7F919C560849FE97720F92C27059F6"/>
  </w:style>
  <w:style w:type="paragraph" w:customStyle="1" w:styleId="6E7047E684004C5482665FC6407F32A1">
    <w:name w:val="6E7047E684004C5482665FC6407F32A1"/>
  </w:style>
  <w:style w:type="paragraph" w:customStyle="1" w:styleId="590C3BF50A7944F98238D6E84544C10A">
    <w:name w:val="590C3BF50A7944F98238D6E84544C10A"/>
  </w:style>
  <w:style w:type="paragraph" w:customStyle="1" w:styleId="2BB61A49177A4172B5D7FE8E8FAE49C9">
    <w:name w:val="2BB61A49177A4172B5D7FE8E8FAE49C9"/>
  </w:style>
  <w:style w:type="paragraph" w:customStyle="1" w:styleId="B6987B61407346298371D078F10AAF5D">
    <w:name w:val="B6987B61407346298371D078F10AAF5D"/>
  </w:style>
  <w:style w:type="paragraph" w:customStyle="1" w:styleId="4AADED2BB6E9485BA66B5DE807422B07">
    <w:name w:val="4AADED2BB6E9485BA66B5DE807422B07"/>
  </w:style>
  <w:style w:type="paragraph" w:customStyle="1" w:styleId="2477D5D6F4FC44CBA9EA2B1299303E94">
    <w:name w:val="2477D5D6F4FC44CBA9EA2B1299303E94"/>
  </w:style>
  <w:style w:type="paragraph" w:customStyle="1" w:styleId="4AF046B6155446F8A15899C66B55B89E">
    <w:name w:val="4AF046B6155446F8A15899C66B55B89E"/>
  </w:style>
  <w:style w:type="paragraph" w:customStyle="1" w:styleId="EA1B4AAD38CD4A698B86C0D2B9E061FA">
    <w:name w:val="EA1B4AAD38CD4A698B86C0D2B9E061FA"/>
  </w:style>
  <w:style w:type="paragraph" w:customStyle="1" w:styleId="61CA7F76AA844C8DBD9969DC82B855A9">
    <w:name w:val="61CA7F76AA844C8DBD9969DC82B855A9"/>
  </w:style>
  <w:style w:type="paragraph" w:customStyle="1" w:styleId="AC4A02B954054C45AE7D3A6BD1BBFD5F">
    <w:name w:val="AC4A02B954054C45AE7D3A6BD1BBFD5F"/>
  </w:style>
  <w:style w:type="paragraph" w:customStyle="1" w:styleId="F9AA0336B30344ADB6B112E66086F2D7">
    <w:name w:val="F9AA0336B30344ADB6B112E66086F2D7"/>
  </w:style>
  <w:style w:type="paragraph" w:customStyle="1" w:styleId="3631F5F0C7A04320BB05BD24DC9C762C">
    <w:name w:val="3631F5F0C7A04320BB05BD24DC9C762C"/>
  </w:style>
  <w:style w:type="paragraph" w:customStyle="1" w:styleId="DF255D6D76DD49DB9D31F54AA94FD099">
    <w:name w:val="DF255D6D76DD49DB9D31F54AA94FD099"/>
  </w:style>
  <w:style w:type="paragraph" w:customStyle="1" w:styleId="8297F58187BE40EFA95E7C4B279C0DC6">
    <w:name w:val="8297F58187BE40EFA95E7C4B279C0DC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1320459115DB49F2A9F4E5DF631192A2">
    <w:name w:val="1320459115DB49F2A9F4E5DF631192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2022-05-25T05:19:00Z</dcterms:created>
  <dcterms:modified xsi:type="dcterms:W3CDTF">2022-05-25T06:03:00Z</dcterms:modified>
</cp:coreProperties>
</file>